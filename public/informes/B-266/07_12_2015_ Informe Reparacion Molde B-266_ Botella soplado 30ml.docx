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bookmarkStart w:id="0" w:name="_GoBack"/>
      <w:bookmarkEnd w:id="0"/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Pr="00C773B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947462">
        <w:rPr>
          <w:rFonts w:ascii="Tahoma" w:hAnsi="Tahoma" w:cs="Tahoma"/>
          <w:b/>
          <w:bCs/>
          <w:sz w:val="20"/>
          <w:szCs w:val="20"/>
        </w:rPr>
        <w:t>B-266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C773B4" w:rsidRPr="00C773B4">
        <w:rPr>
          <w:rFonts w:ascii="Tahoma" w:hAnsi="Tahoma" w:cs="Tahoma"/>
          <w:b/>
          <w:sz w:val="20"/>
          <w:szCs w:val="20"/>
        </w:rPr>
        <w:t xml:space="preserve"> </w:t>
      </w:r>
      <w:r w:rsidR="00947462">
        <w:rPr>
          <w:rFonts w:ascii="Tahoma" w:hAnsi="Tahoma" w:cs="Tahoma"/>
          <w:b/>
          <w:sz w:val="20"/>
          <w:szCs w:val="20"/>
        </w:rPr>
        <w:t>Molde soplado botella dispenser conico 30ml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C773B4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C018CE" w:rsidRPr="00947462" w:rsidRDefault="00947462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4746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Se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retocan los anclajes de figura para que encajen correctamente con la tapeta, del molde 1950. Se realiza un diseño nuevo.</w:t>
            </w: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</w:p>
          <w:p w:rsidR="00947462" w:rsidRPr="00C773B4" w:rsidRDefault="00947462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Armando</w:t>
            </w:r>
          </w:p>
        </w:tc>
        <w:tc>
          <w:tcPr>
            <w:tcW w:w="2268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C018CE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C773B4" w:rsidRPr="00C773B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:rsidR="00947462" w:rsidRPr="00C773B4" w:rsidRDefault="00947462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07/12/2015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C018CE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>
      <w:headerReference w:type="default" r:id="rId9"/>
      <w:footerReference w:type="default" r:id="rId10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EA3" w:rsidRDefault="002F6EA3">
      <w:r>
        <w:separator/>
      </w:r>
    </w:p>
  </w:endnote>
  <w:endnote w:type="continuationSeparator" w:id="0">
    <w:p w:rsidR="002F6EA3" w:rsidRDefault="002F6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C773B4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2F6EA3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EA3" w:rsidRDefault="002F6EA3">
      <w:r>
        <w:separator/>
      </w:r>
    </w:p>
  </w:footnote>
  <w:footnote w:type="continuationSeparator" w:id="0">
    <w:p w:rsidR="002F6EA3" w:rsidRDefault="002F6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0"/>
      <w:gridCol w:w="5512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D247BF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inline distT="0" distB="0" distL="0" distR="0">
                <wp:extent cx="2171700" cy="628650"/>
                <wp:effectExtent l="0" t="0" r="0" b="0"/>
                <wp:docPr id="1" name="Imagen 1" descr="Pak-h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k-h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A3"/>
    <w:rsid w:val="000104EB"/>
    <w:rsid w:val="00035032"/>
    <w:rsid w:val="000511F9"/>
    <w:rsid w:val="000556B2"/>
    <w:rsid w:val="000A7C33"/>
    <w:rsid w:val="001604F7"/>
    <w:rsid w:val="001646B2"/>
    <w:rsid w:val="00183E35"/>
    <w:rsid w:val="001A34A1"/>
    <w:rsid w:val="001E51AA"/>
    <w:rsid w:val="001F7B07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6A97"/>
    <w:rsid w:val="002F6EA3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A0B72"/>
    <w:rsid w:val="00531112"/>
    <w:rsid w:val="00556794"/>
    <w:rsid w:val="005732B5"/>
    <w:rsid w:val="005C1728"/>
    <w:rsid w:val="005D58DB"/>
    <w:rsid w:val="005E4618"/>
    <w:rsid w:val="005E67D8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4D2A"/>
    <w:rsid w:val="00705582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47462"/>
    <w:rsid w:val="00953572"/>
    <w:rsid w:val="00965CA4"/>
    <w:rsid w:val="00966EF9"/>
    <w:rsid w:val="00990F78"/>
    <w:rsid w:val="00991D9A"/>
    <w:rsid w:val="009A49D6"/>
    <w:rsid w:val="009A7E81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6EC"/>
    <w:rsid w:val="00D80B58"/>
    <w:rsid w:val="00D82F9D"/>
    <w:rsid w:val="00DC3217"/>
    <w:rsid w:val="00E0455B"/>
    <w:rsid w:val="00E17F54"/>
    <w:rsid w:val="00E407EC"/>
    <w:rsid w:val="00E550A5"/>
    <w:rsid w:val="00E604D7"/>
    <w:rsid w:val="00E94E89"/>
    <w:rsid w:val="00E97CE9"/>
    <w:rsid w:val="00EA2672"/>
    <w:rsid w:val="00EA588F"/>
    <w:rsid w:val="00EC6CEB"/>
    <w:rsid w:val="00ED26C5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Moldes\MOLDES\B-266\07_12_2015_%20Informe%20Reparacion%20Molde%20B-266_%20Botella%20soplado%2030m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910F9-8EBD-4749-841D-7DE65642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07_12_2015_ Informe Reparacion Molde B-266_ Botella soplado 30ml</Template>
  <TotalTime>0</TotalTime>
  <Pages>1</Pages>
  <Words>57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Armando Yáñez Adeva</dc:creator>
  <cp:lastModifiedBy>Armando Yáñez Adeva</cp:lastModifiedBy>
  <cp:revision>1</cp:revision>
  <cp:lastPrinted>2015-01-07T11:41:00Z</cp:lastPrinted>
  <dcterms:created xsi:type="dcterms:W3CDTF">2015-12-07T17:13:00Z</dcterms:created>
  <dcterms:modified xsi:type="dcterms:W3CDTF">2015-12-07T17:13:00Z</dcterms:modified>
</cp:coreProperties>
</file>