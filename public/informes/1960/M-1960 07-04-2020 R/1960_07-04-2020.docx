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2B0951" w:rsidRDefault="002B0951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Referencia Motlle</w:t>
      </w:r>
      <w:r w:rsidR="006E59A6" w:rsidRPr="002B0951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:</w:t>
      </w:r>
      <w:r w:rsidR="00C33347" w:rsidRPr="002B0951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1960</w:t>
      </w:r>
    </w:p>
    <w:p w:rsidR="00AA51A8" w:rsidRPr="002B0951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6E59A6" w:rsidRPr="002B0951" w:rsidRDefault="002B0951" w:rsidP="00683FD2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>
        <w:rPr>
          <w:rFonts w:ascii="Tahoma" w:hAnsi="Tahoma" w:cs="Tahoma"/>
          <w:b/>
          <w:sz w:val="20"/>
          <w:szCs w:val="20"/>
          <w:u w:val="single"/>
          <w:lang w:val="ca-ES"/>
        </w:rPr>
        <w:t>Denominació</w:t>
      </w:r>
      <w:r w:rsidR="00C773B4" w:rsidRPr="002B0951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</w:t>
      </w:r>
      <w:r w:rsidR="007B5A41" w:rsidRPr="002B0951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figura: </w:t>
      </w:r>
      <w:r>
        <w:rPr>
          <w:rFonts w:ascii="Tahoma" w:hAnsi="Tahoma" w:cs="Tahoma"/>
          <w:b/>
          <w:sz w:val="20"/>
          <w:szCs w:val="20"/>
          <w:u w:val="single"/>
          <w:lang w:val="ca-ES"/>
        </w:rPr>
        <w:t>T-5</w:t>
      </w:r>
      <w:r w:rsidR="00D663B9">
        <w:rPr>
          <w:rFonts w:ascii="Tahoma" w:hAnsi="Tahoma" w:cs="Tahoma"/>
          <w:b/>
          <w:sz w:val="20"/>
          <w:szCs w:val="20"/>
          <w:u w:val="single"/>
          <w:lang w:val="ca-ES"/>
        </w:rPr>
        <w:t>4</w:t>
      </w:r>
      <w:r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TARRO CUADRAT</w:t>
      </w:r>
      <w:r w:rsidR="00042A4F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15</w:t>
      </w:r>
      <w:r w:rsidR="00D663B9">
        <w:rPr>
          <w:rFonts w:ascii="Tahoma" w:hAnsi="Tahoma" w:cs="Tahoma"/>
          <w:b/>
          <w:sz w:val="20"/>
          <w:szCs w:val="20"/>
          <w:u w:val="single"/>
          <w:lang w:val="ca-ES"/>
        </w:rPr>
        <w:t>/30</w:t>
      </w:r>
      <w:r w:rsidR="00042A4F">
        <w:rPr>
          <w:rFonts w:ascii="Tahoma" w:hAnsi="Tahoma" w:cs="Tahoma"/>
          <w:b/>
          <w:sz w:val="20"/>
          <w:szCs w:val="20"/>
          <w:u w:val="single"/>
          <w:lang w:val="ca-ES"/>
        </w:rPr>
        <w:t>ml</w:t>
      </w:r>
    </w:p>
    <w:p w:rsidR="006E59A6" w:rsidRPr="002B0951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2B0951" w:rsidTr="00432C4B">
        <w:trPr>
          <w:trHeight w:val="2136"/>
          <w:jc w:val="center"/>
        </w:trPr>
        <w:tc>
          <w:tcPr>
            <w:tcW w:w="9072" w:type="dxa"/>
          </w:tcPr>
          <w:p w:rsidR="00374EA1" w:rsidRPr="002B0951" w:rsidRDefault="002B0951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</w:t>
            </w:r>
            <w:r w:rsidR="006E59A6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:</w:t>
            </w:r>
          </w:p>
          <w:p w:rsidR="002B0951" w:rsidRPr="002B0951" w:rsidRDefault="00D663B9" w:rsidP="002B095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Anular capa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Fluvetch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repaso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general</w:t>
            </w:r>
          </w:p>
        </w:tc>
      </w:tr>
    </w:tbl>
    <w:p w:rsidR="00EA588F" w:rsidRPr="002B0951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2B0951" w:rsidTr="00C773B4">
        <w:trPr>
          <w:trHeight w:val="309"/>
          <w:jc w:val="center"/>
        </w:trPr>
        <w:tc>
          <w:tcPr>
            <w:tcW w:w="4795" w:type="dxa"/>
          </w:tcPr>
          <w:p w:rsidR="00374EA1" w:rsidRPr="002B0951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="005E67D8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Joan </w:t>
            </w:r>
            <w:proofErr w:type="spellStart"/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Fíguls</w:t>
            </w:r>
            <w:proofErr w:type="spellEnd"/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Ruiz</w:t>
            </w:r>
          </w:p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2B0951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2B0951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009" w:type="dxa"/>
          </w:tcPr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A57B62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35260A" w:rsidRDefault="0035260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35260A">
              <w:rPr>
                <w:rFonts w:ascii="Arial" w:hAnsi="Arial" w:cs="Arial"/>
                <w:bCs/>
                <w:lang w:val="ca-ES"/>
              </w:rPr>
              <w:t>06/03/2020</w:t>
            </w:r>
          </w:p>
        </w:tc>
      </w:tr>
    </w:tbl>
    <w:p w:rsidR="005E67D8" w:rsidRPr="002B0951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2B0951" w:rsidTr="0067518B">
        <w:trPr>
          <w:trHeight w:val="2136"/>
          <w:jc w:val="center"/>
        </w:trPr>
        <w:tc>
          <w:tcPr>
            <w:tcW w:w="9072" w:type="dxa"/>
          </w:tcPr>
          <w:p w:rsidR="006E59A6" w:rsidRPr="002B0951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</w:p>
          <w:p w:rsidR="00042A4F" w:rsidRDefault="00042A4F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Entregamos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D663B9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version</w:t>
            </w:r>
            <w:proofErr w:type="spellEnd"/>
            <w:r w:rsidR="00D663B9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nativa T-54</w:t>
            </w: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para </w:t>
            </w:r>
            <w:proofErr w:type="spellStart"/>
            <w:r w:rsidR="00D663B9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repasado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C018CE" w:rsidRDefault="00D663B9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Los Trabajos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realizados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han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sido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eliminar capa PVD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Fluvetech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pulido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posterior.</w:t>
            </w:r>
          </w:p>
          <w:p w:rsidR="00D663B9" w:rsidRDefault="00D663B9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Cambiamos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columna doblada, </w:t>
            </w:r>
          </w:p>
          <w:p w:rsidR="00D663B9" w:rsidRDefault="00D663B9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Ajustamos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alojamiento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boquillas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302D2A" w:rsidRDefault="00302D2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302D2A" w:rsidRDefault="00302D2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No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requiere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intervencion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calidad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35260A" w:rsidRDefault="0035260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35260A" w:rsidRPr="002B0951" w:rsidRDefault="0035260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</w:tc>
      </w:tr>
    </w:tbl>
    <w:p w:rsidR="006E59A6" w:rsidRPr="002B0951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2B0951" w:rsidTr="00E508A3">
        <w:trPr>
          <w:trHeight w:val="418"/>
          <w:jc w:val="center"/>
        </w:trPr>
        <w:tc>
          <w:tcPr>
            <w:tcW w:w="4795" w:type="dxa"/>
          </w:tcPr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2B0951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35260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Manuel Serrano</w:t>
            </w:r>
          </w:p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2B0951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2B0951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="00E508A3" w:rsidRPr="0035260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2B0951" w:rsidRDefault="00C018CE" w:rsidP="00D663B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7B5A41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2B0951">
              <w:rPr>
                <w:rFonts w:ascii="Arial" w:hAnsi="Arial" w:cs="Arial"/>
                <w:b/>
                <w:bCs/>
                <w:sz w:val="16"/>
                <w:szCs w:val="16"/>
                <w:lang w:val="ca-ES"/>
              </w:rPr>
              <w:t xml:space="preserve"> </w:t>
            </w:r>
            <w:r w:rsidR="00D663B9">
              <w:rPr>
                <w:rFonts w:ascii="Arial" w:hAnsi="Arial" w:cs="Arial"/>
                <w:b/>
                <w:bCs/>
                <w:lang w:val="ca-ES"/>
              </w:rPr>
              <w:t>07/04</w:t>
            </w:r>
            <w:r w:rsidR="0035260A" w:rsidRPr="0035260A">
              <w:rPr>
                <w:rFonts w:ascii="Arial" w:hAnsi="Arial" w:cs="Arial"/>
                <w:b/>
                <w:bCs/>
                <w:lang w:val="ca-ES"/>
              </w:rPr>
              <w:t>/2020</w:t>
            </w:r>
          </w:p>
        </w:tc>
      </w:tr>
    </w:tbl>
    <w:p w:rsidR="00C018CE" w:rsidRPr="002B0951" w:rsidRDefault="00C018CE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2B0951" w:rsidTr="00692631">
        <w:trPr>
          <w:trHeight w:val="2136"/>
          <w:jc w:val="center"/>
        </w:trPr>
        <w:tc>
          <w:tcPr>
            <w:tcW w:w="9072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PRUEBA:</w:t>
            </w:r>
            <w:r w:rsidR="009B64AC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</w:p>
          <w:p w:rsidR="00C773B4" w:rsidRPr="00302D2A" w:rsidRDefault="00E17F54" w:rsidP="00302D2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  <w:r w:rsidR="007C43F4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bookmarkStart w:id="0" w:name="_GoBack"/>
            <w:bookmarkEnd w:id="0"/>
          </w:p>
        </w:tc>
      </w:tr>
    </w:tbl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2B0951" w:rsidTr="00692631">
        <w:trPr>
          <w:trHeight w:val="333"/>
          <w:jc w:val="center"/>
        </w:trPr>
        <w:tc>
          <w:tcPr>
            <w:tcW w:w="4795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</w:p>
          <w:p w:rsidR="009B64AC" w:rsidRPr="002B095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F31573" w:rsidRPr="002B0951">
              <w:rPr>
                <w:noProof/>
                <w:lang w:val="ca-ES"/>
              </w:rPr>
              <w:t xml:space="preserve"> </w:t>
            </w:r>
          </w:p>
        </w:tc>
        <w:tc>
          <w:tcPr>
            <w:tcW w:w="2009" w:type="dxa"/>
          </w:tcPr>
          <w:p w:rsidR="00E17F54" w:rsidRPr="002B0951" w:rsidRDefault="00E17F54" w:rsidP="002B095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</w:p>
        </w:tc>
      </w:tr>
    </w:tbl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sectPr w:rsidR="00E17F54" w:rsidRPr="002B0951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D83" w:rsidRDefault="00E24D83">
      <w:r>
        <w:separator/>
      </w:r>
    </w:p>
  </w:endnote>
  <w:endnote w:type="continuationSeparator" w:id="0">
    <w:p w:rsidR="00E24D83" w:rsidRDefault="00E2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302D2A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D83" w:rsidRDefault="00E24D83">
      <w:r>
        <w:separator/>
      </w:r>
    </w:p>
  </w:footnote>
  <w:footnote w:type="continuationSeparator" w:id="0">
    <w:p w:rsidR="00E24D83" w:rsidRDefault="00E2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00170C"/>
    <w:multiLevelType w:val="hybridMultilevel"/>
    <w:tmpl w:val="D42080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0"/>
  </w:num>
  <w:num w:numId="5">
    <w:abstractNumId w:val="19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5032"/>
    <w:rsid w:val="00042A4F"/>
    <w:rsid w:val="000511F9"/>
    <w:rsid w:val="000556B2"/>
    <w:rsid w:val="000A7C33"/>
    <w:rsid w:val="001417D7"/>
    <w:rsid w:val="001604F7"/>
    <w:rsid w:val="001646B2"/>
    <w:rsid w:val="00183E35"/>
    <w:rsid w:val="00186490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0951"/>
    <w:rsid w:val="002B64AA"/>
    <w:rsid w:val="002D41CD"/>
    <w:rsid w:val="002E41D5"/>
    <w:rsid w:val="002E6A97"/>
    <w:rsid w:val="00302D2A"/>
    <w:rsid w:val="00350C34"/>
    <w:rsid w:val="0035260A"/>
    <w:rsid w:val="003533F3"/>
    <w:rsid w:val="0035739F"/>
    <w:rsid w:val="00374EA1"/>
    <w:rsid w:val="003A3CD6"/>
    <w:rsid w:val="003E2393"/>
    <w:rsid w:val="004210C7"/>
    <w:rsid w:val="00432C4B"/>
    <w:rsid w:val="0044250E"/>
    <w:rsid w:val="00447971"/>
    <w:rsid w:val="00453C1F"/>
    <w:rsid w:val="00497F68"/>
    <w:rsid w:val="004A0B72"/>
    <w:rsid w:val="004A44D1"/>
    <w:rsid w:val="00531112"/>
    <w:rsid w:val="00556794"/>
    <w:rsid w:val="005732B5"/>
    <w:rsid w:val="005C1728"/>
    <w:rsid w:val="005D58DB"/>
    <w:rsid w:val="005E4618"/>
    <w:rsid w:val="005E67D8"/>
    <w:rsid w:val="00603CAA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BF0"/>
    <w:rsid w:val="00760A87"/>
    <w:rsid w:val="00761738"/>
    <w:rsid w:val="00793AC3"/>
    <w:rsid w:val="007A3740"/>
    <w:rsid w:val="007A4312"/>
    <w:rsid w:val="007B5A41"/>
    <w:rsid w:val="007C43F4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C1E39"/>
    <w:rsid w:val="009D338F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6439B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70A5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C2E45"/>
    <w:rsid w:val="00CF1F55"/>
    <w:rsid w:val="00D247BF"/>
    <w:rsid w:val="00D34E30"/>
    <w:rsid w:val="00D433C0"/>
    <w:rsid w:val="00D52475"/>
    <w:rsid w:val="00D5271B"/>
    <w:rsid w:val="00D663B9"/>
    <w:rsid w:val="00D736EC"/>
    <w:rsid w:val="00D80B58"/>
    <w:rsid w:val="00D82F9D"/>
    <w:rsid w:val="00D857AA"/>
    <w:rsid w:val="00DC3217"/>
    <w:rsid w:val="00E0455B"/>
    <w:rsid w:val="00E17F54"/>
    <w:rsid w:val="00E24D83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1573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9A0173"/>
  <w15:docId w15:val="{80118AD3-D3EF-460E-A13E-16102FBD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C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28BC6-C61B-43BB-92EB-4B3492BC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34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7</cp:revision>
  <cp:lastPrinted>2015-01-07T11:41:00Z</cp:lastPrinted>
  <dcterms:created xsi:type="dcterms:W3CDTF">2019-05-13T11:04:00Z</dcterms:created>
  <dcterms:modified xsi:type="dcterms:W3CDTF">2020-04-07T08:49:00Z</dcterms:modified>
</cp:coreProperties>
</file>