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71B" w:rsidRPr="00DD4EE8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  <w:lang w:val="ca-ES"/>
        </w:rPr>
      </w:pPr>
      <w:r w:rsidRPr="00DD4EE8">
        <w:rPr>
          <w:rFonts w:ascii="Tahoma" w:hAnsi="Tahoma" w:cs="Tahoma"/>
          <w:b/>
          <w:bCs/>
          <w:sz w:val="20"/>
          <w:szCs w:val="20"/>
          <w:u w:val="single"/>
          <w:lang w:val="ca-ES"/>
        </w:rPr>
        <w:t xml:space="preserve">Referencia </w:t>
      </w:r>
      <w:proofErr w:type="spellStart"/>
      <w:r w:rsidRPr="00DD4EE8">
        <w:rPr>
          <w:rFonts w:ascii="Tahoma" w:hAnsi="Tahoma" w:cs="Tahoma"/>
          <w:b/>
          <w:bCs/>
          <w:sz w:val="20"/>
          <w:szCs w:val="20"/>
          <w:u w:val="single"/>
          <w:lang w:val="ca-ES"/>
        </w:rPr>
        <w:t>Molde</w:t>
      </w:r>
      <w:proofErr w:type="spellEnd"/>
      <w:r w:rsidRPr="00DD4EE8">
        <w:rPr>
          <w:rFonts w:ascii="Tahoma" w:hAnsi="Tahoma" w:cs="Tahoma"/>
          <w:b/>
          <w:bCs/>
          <w:sz w:val="20"/>
          <w:szCs w:val="20"/>
          <w:u w:val="single"/>
          <w:lang w:val="ca-ES"/>
        </w:rPr>
        <w:t>:</w:t>
      </w:r>
      <w:r w:rsidR="00AE6B70" w:rsidRPr="00DD4EE8">
        <w:rPr>
          <w:rFonts w:ascii="Tahoma" w:hAnsi="Tahoma" w:cs="Tahoma"/>
          <w:b/>
          <w:bCs/>
          <w:sz w:val="20"/>
          <w:szCs w:val="20"/>
          <w:u w:val="single"/>
          <w:lang w:val="ca-ES"/>
        </w:rPr>
        <w:t xml:space="preserve"> </w:t>
      </w:r>
      <w:r w:rsidR="00AE6B70" w:rsidRPr="00DD4EE8">
        <w:rPr>
          <w:rFonts w:ascii="Tahoma" w:hAnsi="Tahoma" w:cs="Tahoma"/>
          <w:b/>
          <w:bCs/>
          <w:sz w:val="20"/>
          <w:szCs w:val="20"/>
          <w:lang w:val="ca-ES"/>
        </w:rPr>
        <w:t>19</w:t>
      </w:r>
      <w:r w:rsidR="00743D0C" w:rsidRPr="00DD4EE8">
        <w:rPr>
          <w:rFonts w:ascii="Tahoma" w:hAnsi="Tahoma" w:cs="Tahoma"/>
          <w:b/>
          <w:bCs/>
          <w:sz w:val="20"/>
          <w:szCs w:val="20"/>
          <w:lang w:val="ca-ES"/>
        </w:rPr>
        <w:t>9</w:t>
      </w:r>
      <w:r w:rsidR="005F4A0C" w:rsidRPr="00DD4EE8">
        <w:rPr>
          <w:rFonts w:ascii="Tahoma" w:hAnsi="Tahoma" w:cs="Tahoma"/>
          <w:b/>
          <w:bCs/>
          <w:sz w:val="20"/>
          <w:szCs w:val="20"/>
          <w:lang w:val="ca-ES"/>
        </w:rPr>
        <w:t>8</w:t>
      </w:r>
      <w:r w:rsidR="008F595B" w:rsidRPr="00DD4EE8">
        <w:rPr>
          <w:rFonts w:ascii="Tahoma" w:hAnsi="Tahoma" w:cs="Tahoma"/>
          <w:b/>
          <w:bCs/>
          <w:sz w:val="20"/>
          <w:szCs w:val="20"/>
          <w:lang w:val="ca-ES"/>
        </w:rPr>
        <w:t xml:space="preserve"> 6</w:t>
      </w:r>
      <w:r w:rsidR="00382CA5" w:rsidRPr="00DD4EE8">
        <w:rPr>
          <w:rFonts w:ascii="Tahoma" w:hAnsi="Tahoma" w:cs="Tahoma"/>
          <w:b/>
          <w:bCs/>
          <w:sz w:val="20"/>
          <w:szCs w:val="20"/>
          <w:lang w:val="ca-ES"/>
        </w:rPr>
        <w:t>cv</w:t>
      </w:r>
    </w:p>
    <w:p w:rsidR="00AA51A8" w:rsidRPr="00DD4EE8" w:rsidRDefault="00AA51A8" w:rsidP="00683FD2">
      <w:pPr>
        <w:ind w:right="198"/>
        <w:rPr>
          <w:rFonts w:ascii="Tahoma" w:hAnsi="Tahoma" w:cs="Tahoma"/>
          <w:sz w:val="20"/>
          <w:szCs w:val="20"/>
          <w:lang w:val="ca-ES"/>
        </w:rPr>
      </w:pPr>
    </w:p>
    <w:p w:rsidR="00535D25" w:rsidRPr="00DD4EE8" w:rsidRDefault="00382CA5" w:rsidP="00683FD2">
      <w:pPr>
        <w:ind w:right="198"/>
        <w:rPr>
          <w:rFonts w:ascii="Tahoma" w:hAnsi="Tahoma" w:cs="Tahoma"/>
          <w:b/>
          <w:sz w:val="20"/>
          <w:szCs w:val="20"/>
          <w:lang w:val="ca-ES"/>
        </w:rPr>
      </w:pPr>
      <w:r w:rsidRPr="00DD4EE8">
        <w:rPr>
          <w:rFonts w:ascii="Tahoma" w:hAnsi="Tahoma" w:cs="Tahoma"/>
          <w:b/>
          <w:sz w:val="20"/>
          <w:szCs w:val="20"/>
          <w:lang w:val="ca-ES"/>
        </w:rPr>
        <w:t>TAPA</w:t>
      </w:r>
      <w:r w:rsidR="008F595B" w:rsidRPr="00DD4EE8">
        <w:rPr>
          <w:rFonts w:ascii="Tahoma" w:hAnsi="Tahoma" w:cs="Tahoma"/>
          <w:b/>
          <w:sz w:val="20"/>
          <w:szCs w:val="20"/>
          <w:lang w:val="ca-ES"/>
        </w:rPr>
        <w:t xml:space="preserve"> </w:t>
      </w:r>
      <w:r w:rsidR="005F4A0C" w:rsidRPr="00DD4EE8">
        <w:rPr>
          <w:rFonts w:ascii="Tahoma" w:hAnsi="Tahoma" w:cs="Tahoma"/>
          <w:b/>
          <w:sz w:val="20"/>
          <w:szCs w:val="20"/>
          <w:lang w:val="ca-ES"/>
        </w:rPr>
        <w:t>INT</w:t>
      </w:r>
      <w:r w:rsidRPr="00DD4EE8">
        <w:rPr>
          <w:rFonts w:ascii="Tahoma" w:hAnsi="Tahoma" w:cs="Tahoma"/>
          <w:b/>
          <w:sz w:val="20"/>
          <w:szCs w:val="20"/>
          <w:lang w:val="ca-ES"/>
        </w:rPr>
        <w:t xml:space="preserve"> </w:t>
      </w:r>
      <w:r w:rsidR="008F595B" w:rsidRPr="00DD4EE8">
        <w:rPr>
          <w:rFonts w:ascii="Tahoma" w:hAnsi="Tahoma" w:cs="Tahoma"/>
          <w:b/>
          <w:sz w:val="20"/>
          <w:szCs w:val="20"/>
          <w:lang w:val="ca-ES"/>
        </w:rPr>
        <w:t>CUADRADA 15/30</w:t>
      </w:r>
      <w:r w:rsidR="00C04D49" w:rsidRPr="00DD4EE8">
        <w:rPr>
          <w:rFonts w:ascii="Tahoma" w:hAnsi="Tahoma" w:cs="Tahoma"/>
          <w:b/>
          <w:sz w:val="20"/>
          <w:szCs w:val="20"/>
          <w:lang w:val="ca-ES"/>
        </w:rPr>
        <w:t>ml T</w:t>
      </w:r>
      <w:r w:rsidR="008F595B" w:rsidRPr="00DD4EE8">
        <w:rPr>
          <w:rFonts w:ascii="Tahoma" w:hAnsi="Tahoma" w:cs="Tahoma"/>
          <w:b/>
          <w:sz w:val="20"/>
          <w:szCs w:val="20"/>
          <w:lang w:val="ca-ES"/>
        </w:rPr>
        <w:t>-53/T-54</w:t>
      </w:r>
    </w:p>
    <w:p w:rsidR="006E59A6" w:rsidRPr="00DD4EE8" w:rsidRDefault="006E59A6" w:rsidP="00683FD2">
      <w:pPr>
        <w:ind w:right="198"/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DD4EE8" w:rsidTr="00DD4EE8">
        <w:trPr>
          <w:trHeight w:val="1489"/>
          <w:jc w:val="center"/>
        </w:trPr>
        <w:tc>
          <w:tcPr>
            <w:tcW w:w="9072" w:type="dxa"/>
          </w:tcPr>
          <w:p w:rsidR="00374EA1" w:rsidRPr="00DD4EE8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DD4EE8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REPARACIÓN:</w:t>
            </w:r>
          </w:p>
          <w:p w:rsidR="006572AD" w:rsidRPr="00DD4EE8" w:rsidRDefault="005B2033" w:rsidP="00D5468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proofErr w:type="spellStart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Correcciones</w:t>
            </w:r>
            <w:proofErr w:type="spellEnd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r w:rsidR="00D54687"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acordes a la </w:t>
            </w:r>
            <w:proofErr w:type="spellStart"/>
            <w:r w:rsidR="00D54687"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reunión</w:t>
            </w:r>
            <w:proofErr w:type="spellEnd"/>
            <w:r w:rsidR="00D54687"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y </w:t>
            </w:r>
            <w:proofErr w:type="spellStart"/>
            <w:r w:rsidR="00D54687"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comprobaciones</w:t>
            </w:r>
            <w:proofErr w:type="spellEnd"/>
            <w:r w:rsidR="00D54687"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 w:rsidR="00D54687"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después</w:t>
            </w:r>
            <w:proofErr w:type="spellEnd"/>
            <w:r w:rsidR="00D54687"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del </w:t>
            </w:r>
            <w:proofErr w:type="spellStart"/>
            <w:r w:rsidR="00D54687"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cambio</w:t>
            </w:r>
            <w:proofErr w:type="spellEnd"/>
            <w:r w:rsidR="00D54687"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de discos</w:t>
            </w:r>
            <w:r w:rsidR="00382CA5"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.</w:t>
            </w:r>
          </w:p>
          <w:p w:rsidR="00D54687" w:rsidRPr="00DD4EE8" w:rsidRDefault="00D54687" w:rsidP="00D5468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</w:tc>
      </w:tr>
    </w:tbl>
    <w:p w:rsidR="00EA588F" w:rsidRPr="00DD4EE8" w:rsidRDefault="00EA588F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DD4EE8" w:rsidTr="00C773B4">
        <w:trPr>
          <w:trHeight w:val="309"/>
          <w:jc w:val="center"/>
        </w:trPr>
        <w:tc>
          <w:tcPr>
            <w:tcW w:w="4795" w:type="dxa"/>
          </w:tcPr>
          <w:p w:rsidR="00374EA1" w:rsidRPr="00DD4EE8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Responsable </w:t>
            </w:r>
            <w:proofErr w:type="spellStart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Producción</w:t>
            </w:r>
            <w:proofErr w:type="spellEnd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proofErr w:type="spellStart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Inyección</w:t>
            </w:r>
            <w:proofErr w:type="spellEnd"/>
            <w:r w:rsidR="005E67D8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: </w:t>
            </w:r>
          </w:p>
          <w:p w:rsidR="005E67D8" w:rsidRPr="00DD4EE8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268" w:type="dxa"/>
          </w:tcPr>
          <w:p w:rsidR="005E67D8" w:rsidRPr="00DD4EE8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Firma:</w:t>
            </w:r>
            <w:r w:rsidR="00EF143D" w:rsidRPr="00DD4EE8">
              <w:rPr>
                <w:rFonts w:ascii="Arial" w:hAnsi="Arial" w:cs="Arial"/>
                <w:bCs/>
                <w:noProof/>
                <w:sz w:val="16"/>
                <w:szCs w:val="16"/>
                <w:lang w:val="ca-ES"/>
              </w:rPr>
              <w:t xml:space="preserve"> </w:t>
            </w:r>
          </w:p>
          <w:p w:rsidR="00C773B4" w:rsidRPr="00DD4EE8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009" w:type="dxa"/>
          </w:tcPr>
          <w:p w:rsidR="005E67D8" w:rsidRPr="00DD4EE8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proofErr w:type="spellStart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Fecha</w:t>
            </w:r>
            <w:proofErr w:type="spellEnd"/>
            <w:r w:rsidR="00A57B62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:</w:t>
            </w:r>
          </w:p>
          <w:p w:rsidR="00C773B4" w:rsidRPr="00DD4EE8" w:rsidRDefault="008328D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27/04</w:t>
            </w:r>
            <w:r w:rsidR="00EB5AC3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/2020</w:t>
            </w:r>
          </w:p>
        </w:tc>
      </w:tr>
    </w:tbl>
    <w:p w:rsidR="005E67D8" w:rsidRPr="00DD4EE8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DD4EE8" w:rsidTr="0067518B">
        <w:trPr>
          <w:trHeight w:val="2136"/>
          <w:jc w:val="center"/>
        </w:trPr>
        <w:tc>
          <w:tcPr>
            <w:tcW w:w="9072" w:type="dxa"/>
          </w:tcPr>
          <w:p w:rsidR="006E59A6" w:rsidRPr="00DD4EE8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DD4EE8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HORAS REPARACIÓN:</w:t>
            </w:r>
          </w:p>
          <w:p w:rsidR="00C018CE" w:rsidRPr="00DD4EE8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DD4EE8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INFORME REPARACIÓN:</w:t>
            </w:r>
            <w:r w:rsidR="00E505AF" w:rsidRPr="00DD4EE8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 </w:t>
            </w:r>
          </w:p>
          <w:p w:rsidR="00C04D49" w:rsidRPr="00DD4EE8" w:rsidRDefault="00EB5AC3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proofErr w:type="spellStart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Acorde</w:t>
            </w:r>
            <w:proofErr w:type="spellEnd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al </w:t>
            </w:r>
            <w:proofErr w:type="spellStart"/>
            <w:r w:rsidR="008328D4"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último</w:t>
            </w:r>
            <w:proofErr w:type="spellEnd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informe</w:t>
            </w:r>
            <w:r w:rsidR="008328D4"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dimensional </w:t>
            </w:r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adjunto</w:t>
            </w:r>
            <w:r w:rsidR="008328D4"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al </w:t>
            </w:r>
            <w:proofErr w:type="spellStart"/>
            <w:r w:rsidR="008328D4"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presente</w:t>
            </w:r>
            <w:proofErr w:type="spellEnd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y </w:t>
            </w:r>
            <w:proofErr w:type="spellStart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emitido</w:t>
            </w:r>
            <w:proofErr w:type="spellEnd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por fabrica.</w:t>
            </w:r>
          </w:p>
          <w:p w:rsidR="00EB5AC3" w:rsidRPr="00DD4EE8" w:rsidRDefault="008328D4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proofErr w:type="spellStart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Corregimos</w:t>
            </w:r>
            <w:proofErr w:type="spellEnd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diámetros</w:t>
            </w:r>
            <w:proofErr w:type="spellEnd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de rosca </w:t>
            </w:r>
            <w:proofErr w:type="spellStart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reduciendo</w:t>
            </w:r>
            <w:proofErr w:type="spellEnd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0.20 Ø </w:t>
            </w:r>
            <w:proofErr w:type="spellStart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pasando</w:t>
            </w:r>
            <w:proofErr w:type="spellEnd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de una </w:t>
            </w:r>
            <w:proofErr w:type="spellStart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media</w:t>
            </w:r>
            <w:proofErr w:type="spellEnd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de 49.10 anterior a 48.9.</w:t>
            </w:r>
          </w:p>
          <w:p w:rsidR="008328D4" w:rsidRPr="00DD4EE8" w:rsidRDefault="008328D4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proofErr w:type="spellStart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Corregimos</w:t>
            </w:r>
            <w:proofErr w:type="spellEnd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muecas</w:t>
            </w:r>
            <w:proofErr w:type="spellEnd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anti</w:t>
            </w:r>
            <w:proofErr w:type="spellEnd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caída</w:t>
            </w:r>
            <w:proofErr w:type="spellEnd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del </w:t>
            </w:r>
            <w:proofErr w:type="spellStart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disco</w:t>
            </w:r>
            <w:proofErr w:type="spellEnd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en 0.40 Ø</w:t>
            </w:r>
          </w:p>
          <w:p w:rsidR="00C018CE" w:rsidRPr="00DD4EE8" w:rsidRDefault="008328D4" w:rsidP="00DD4EE8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proofErr w:type="spellStart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Mejoramos</w:t>
            </w:r>
            <w:proofErr w:type="spellEnd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forma </w:t>
            </w:r>
            <w:proofErr w:type="spellStart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anti</w:t>
            </w:r>
            <w:proofErr w:type="spellEnd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caída</w:t>
            </w:r>
            <w:proofErr w:type="spellEnd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en fondo de tapa </w:t>
            </w:r>
            <w:proofErr w:type="spellStart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eliminando</w:t>
            </w:r>
            <w:proofErr w:type="spellEnd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pequeño</w:t>
            </w:r>
            <w:proofErr w:type="spellEnd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escalón</w:t>
            </w:r>
            <w:proofErr w:type="spellEnd"/>
            <w:r w:rsidR="00DD4EE8"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que </w:t>
            </w:r>
            <w:proofErr w:type="spellStart"/>
            <w:r w:rsidR="00DD4EE8"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formaba</w:t>
            </w:r>
            <w:proofErr w:type="spellEnd"/>
            <w:r w:rsidR="00DD4EE8"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un </w:t>
            </w:r>
            <w:proofErr w:type="spellStart"/>
            <w:r w:rsidR="00DD4EE8"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posible</w:t>
            </w:r>
            <w:proofErr w:type="spellEnd"/>
            <w:r w:rsidR="00DD4EE8"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 w:rsidR="00DD4EE8"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arrape</w:t>
            </w:r>
            <w:proofErr w:type="spellEnd"/>
            <w:r w:rsidR="00DD4EE8"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.</w:t>
            </w:r>
          </w:p>
        </w:tc>
      </w:tr>
    </w:tbl>
    <w:p w:rsidR="006E59A6" w:rsidRPr="00DD4EE8" w:rsidRDefault="006E59A6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DD4EE8" w:rsidTr="00E508A3">
        <w:trPr>
          <w:trHeight w:val="418"/>
          <w:jc w:val="center"/>
        </w:trPr>
        <w:tc>
          <w:tcPr>
            <w:tcW w:w="4795" w:type="dxa"/>
          </w:tcPr>
          <w:p w:rsidR="00E508A3" w:rsidRPr="00DD4EE8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  <w:p w:rsidR="00C773B4" w:rsidRPr="00DD4EE8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Responsable Taller: </w:t>
            </w:r>
            <w:r w:rsidR="00EF143D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="00E508A3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Manuel Serrano</w:t>
            </w:r>
          </w:p>
          <w:p w:rsidR="00E508A3" w:rsidRPr="00DD4EE8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268" w:type="dxa"/>
          </w:tcPr>
          <w:p w:rsidR="00E508A3" w:rsidRPr="00DD4EE8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  <w:p w:rsidR="00C018CE" w:rsidRPr="00DD4EE8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Firma:</w:t>
            </w:r>
            <w:r w:rsidR="007B5A41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proofErr w:type="spellStart"/>
            <w:r w:rsidR="00E508A3" w:rsidRPr="00DD4EE8">
              <w:rPr>
                <w:rFonts w:ascii="Arial" w:hAnsi="Arial" w:cs="Arial"/>
                <w:b/>
                <w:bCs/>
                <w:sz w:val="28"/>
                <w:szCs w:val="28"/>
                <w:lang w:val="ca-ES"/>
              </w:rPr>
              <w:t>M.Serrano</w:t>
            </w:r>
            <w:proofErr w:type="spellEnd"/>
          </w:p>
        </w:tc>
        <w:tc>
          <w:tcPr>
            <w:tcW w:w="2009" w:type="dxa"/>
          </w:tcPr>
          <w:p w:rsidR="00E508A3" w:rsidRPr="00DD4EE8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  <w:p w:rsidR="00C018CE" w:rsidRPr="00DD4EE8" w:rsidRDefault="00C018CE" w:rsidP="008328D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proofErr w:type="spellStart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Fecha</w:t>
            </w:r>
            <w:proofErr w:type="spellEnd"/>
            <w:r w:rsidR="007B5A41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:</w:t>
            </w:r>
            <w:r w:rsidR="00EF143D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="008328D4" w:rsidRPr="00DD4EE8">
              <w:rPr>
                <w:rFonts w:ascii="Arial" w:hAnsi="Arial" w:cs="Arial"/>
                <w:b/>
                <w:bCs/>
                <w:sz w:val="28"/>
                <w:szCs w:val="28"/>
                <w:lang w:val="ca-ES"/>
              </w:rPr>
              <w:t>14</w:t>
            </w:r>
            <w:r w:rsidR="00382CA5" w:rsidRPr="00DD4EE8">
              <w:rPr>
                <w:rFonts w:ascii="Arial" w:hAnsi="Arial" w:cs="Arial"/>
                <w:b/>
                <w:bCs/>
                <w:sz w:val="28"/>
                <w:szCs w:val="28"/>
                <w:lang w:val="ca-ES"/>
              </w:rPr>
              <w:t>/0</w:t>
            </w:r>
            <w:r w:rsidR="008328D4" w:rsidRPr="00DD4EE8">
              <w:rPr>
                <w:rFonts w:ascii="Arial" w:hAnsi="Arial" w:cs="Arial"/>
                <w:b/>
                <w:bCs/>
                <w:sz w:val="28"/>
                <w:szCs w:val="28"/>
                <w:lang w:val="ca-ES"/>
              </w:rPr>
              <w:t>5</w:t>
            </w:r>
            <w:r w:rsidR="00D54687" w:rsidRPr="00DD4EE8">
              <w:rPr>
                <w:rFonts w:ascii="Arial" w:hAnsi="Arial" w:cs="Arial"/>
                <w:b/>
                <w:bCs/>
                <w:sz w:val="28"/>
                <w:szCs w:val="28"/>
                <w:lang w:val="ca-ES"/>
              </w:rPr>
              <w:t>/20</w:t>
            </w:r>
          </w:p>
        </w:tc>
      </w:tr>
    </w:tbl>
    <w:p w:rsidR="00E17F54" w:rsidRPr="00DD4EE8" w:rsidRDefault="00E17F54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DD4EE8" w:rsidTr="00692631">
        <w:trPr>
          <w:trHeight w:val="2136"/>
          <w:jc w:val="center"/>
        </w:trPr>
        <w:tc>
          <w:tcPr>
            <w:tcW w:w="9072" w:type="dxa"/>
          </w:tcPr>
          <w:p w:rsidR="00E17F54" w:rsidRPr="00DD4EE8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DD4EE8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HORAS PRUEBA:</w:t>
            </w:r>
            <w:r w:rsidR="009B64AC" w:rsidRPr="00DD4EE8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</w:t>
            </w:r>
            <w:r w:rsidR="00DD4EE8" w:rsidRPr="00DD4EE8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8 hores</w:t>
            </w:r>
          </w:p>
          <w:p w:rsidR="00E17F54" w:rsidRPr="00DD4EE8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DD4EE8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INFORME PRUEBA:</w:t>
            </w:r>
          </w:p>
          <w:p w:rsidR="00C773B4" w:rsidRDefault="00DD4EE8" w:rsidP="00DD4EE8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Retornem el motlle a </w:t>
            </w:r>
            <w:proofErr w:type="spellStart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Pakmol</w:t>
            </w:r>
            <w:proofErr w:type="spellEnd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perquè les peces no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desmoldegen</w:t>
            </w:r>
            <w:proofErr w:type="spellEnd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correctament.</w:t>
            </w:r>
          </w:p>
          <w:p w:rsidR="00DD4EE8" w:rsidRDefault="00DD4EE8" w:rsidP="00DD4EE8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Les cavitats 2/3 i 5 ni amb la mà es poden treure dels patins, les cavitats restants sí s´expulsen correctament.</w:t>
            </w:r>
          </w:p>
          <w:p w:rsidR="00DD4EE8" w:rsidRDefault="00DD4EE8" w:rsidP="00DD4EE8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La prova s´ha realitzat amb els mateixos paràmetres que la darrera prova, per poder prendre mides hem aplicat desmoldejant a cada injectada.</w:t>
            </w:r>
            <w:bookmarkStart w:id="0" w:name="_GoBack"/>
            <w:bookmarkEnd w:id="0"/>
          </w:p>
          <w:p w:rsidR="00DD4EE8" w:rsidRPr="00DD4EE8" w:rsidRDefault="00DD4EE8" w:rsidP="00DD4EE8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</w:tc>
      </w:tr>
    </w:tbl>
    <w:p w:rsidR="00E17F54" w:rsidRPr="00DD4EE8" w:rsidRDefault="00E17F54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DD4EE8" w:rsidTr="00692631">
        <w:trPr>
          <w:trHeight w:val="333"/>
          <w:jc w:val="center"/>
        </w:trPr>
        <w:tc>
          <w:tcPr>
            <w:tcW w:w="4795" w:type="dxa"/>
          </w:tcPr>
          <w:p w:rsidR="00E17F54" w:rsidRPr="00DD4EE8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Responsable </w:t>
            </w:r>
            <w:proofErr w:type="spellStart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Producción</w:t>
            </w:r>
            <w:proofErr w:type="spellEnd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proofErr w:type="spellStart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Inyección</w:t>
            </w:r>
            <w:proofErr w:type="spellEnd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: </w:t>
            </w:r>
          </w:p>
          <w:p w:rsidR="009B64AC" w:rsidRPr="00DD4EE8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268" w:type="dxa"/>
          </w:tcPr>
          <w:p w:rsidR="00E17F54" w:rsidRPr="00DD4EE8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Firma:</w:t>
            </w:r>
            <w:r w:rsidR="00DD4EE8">
              <w:rPr>
                <w:noProof/>
                <w:lang w:val="ca-ES" w:eastAsia="ca-ES"/>
              </w:rPr>
              <w:t xml:space="preserve"> </w:t>
            </w:r>
            <w:r w:rsidR="00DD4EE8">
              <w:rPr>
                <w:noProof/>
                <w:lang w:val="ca-ES" w:eastAsia="ca-ES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FF7E592" wp14:editId="142F0AAD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56515</wp:posOffset>
                      </wp:positionV>
                      <wp:extent cx="1609725" cy="247015"/>
                      <wp:effectExtent l="53340" t="52070" r="41910" b="43815"/>
                      <wp:wrapNone/>
                      <wp:docPr id="1" name="Entrada de lápiz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>
                                <a14:cpLocks xmlns:a14="http://schemas.microsoft.com/office/drawing/2010/main" noChangeAspect="1" noChangeArrowheads="1"/>
                              </w14:cNvContentPartPr>
                            </w14:nvContentPartPr>
                            <w14:xfrm>
                              <a:off x="0" y="0"/>
                              <a:ext cx="1609725" cy="24701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9AAC9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" o:spid="_x0000_s1026" type="#_x0000_t75" style="position:absolute;margin-left:.1pt;margin-top:4.35pt;width:127.1pt;height: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2009" w:type="dxa"/>
          </w:tcPr>
          <w:p w:rsidR="00E17F54" w:rsidRPr="00DD4EE8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proofErr w:type="spellStart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Fecha</w:t>
            </w:r>
            <w:proofErr w:type="spellEnd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: </w:t>
            </w:r>
            <w:r w:rsidR="00EF143D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22/05/20</w:t>
            </w:r>
          </w:p>
        </w:tc>
      </w:tr>
    </w:tbl>
    <w:p w:rsidR="00E17F54" w:rsidRPr="00DD4EE8" w:rsidRDefault="00E17F54">
      <w:pPr>
        <w:rPr>
          <w:rFonts w:ascii="Tahoma" w:hAnsi="Tahoma" w:cs="Tahoma"/>
          <w:sz w:val="20"/>
          <w:szCs w:val="20"/>
          <w:lang w:val="ca-ES"/>
        </w:rPr>
      </w:pPr>
    </w:p>
    <w:p w:rsidR="00E17F54" w:rsidRPr="00DD4EE8" w:rsidRDefault="00E17F54">
      <w:pPr>
        <w:rPr>
          <w:rFonts w:ascii="Tahoma" w:hAnsi="Tahoma" w:cs="Tahoma"/>
          <w:sz w:val="20"/>
          <w:szCs w:val="20"/>
          <w:lang w:val="ca-ES"/>
        </w:rPr>
      </w:pPr>
    </w:p>
    <w:sectPr w:rsidR="00E17F54" w:rsidRPr="00DD4EE8" w:rsidSect="001417D7">
      <w:headerReference w:type="default" r:id="rId10"/>
      <w:footerReference w:type="default" r:id="rId11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FC1" w:rsidRDefault="00B83FC1">
      <w:r>
        <w:separator/>
      </w:r>
    </w:p>
  </w:endnote>
  <w:endnote w:type="continuationSeparator" w:id="0">
    <w:p w:rsidR="00B83FC1" w:rsidRDefault="00B83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DD4EE8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FC1" w:rsidRDefault="00B83FC1">
      <w:r>
        <w:separator/>
      </w:r>
    </w:p>
  </w:footnote>
  <w:footnote w:type="continuationSeparator" w:id="0">
    <w:p w:rsidR="00B83FC1" w:rsidRDefault="00B83F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ca-ES" w:eastAsia="ca-ES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95"/>
    <w:rsid w:val="000104EB"/>
    <w:rsid w:val="00031495"/>
    <w:rsid w:val="000349C9"/>
    <w:rsid w:val="00035032"/>
    <w:rsid w:val="000511F9"/>
    <w:rsid w:val="000556B2"/>
    <w:rsid w:val="000A7C33"/>
    <w:rsid w:val="001417D7"/>
    <w:rsid w:val="0015190B"/>
    <w:rsid w:val="001604F7"/>
    <w:rsid w:val="001646B2"/>
    <w:rsid w:val="00183E35"/>
    <w:rsid w:val="001A34A1"/>
    <w:rsid w:val="001C5E7D"/>
    <w:rsid w:val="001D4D85"/>
    <w:rsid w:val="001E51AA"/>
    <w:rsid w:val="001E5B5F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82CA5"/>
    <w:rsid w:val="003A3CD6"/>
    <w:rsid w:val="003E19C8"/>
    <w:rsid w:val="003E2393"/>
    <w:rsid w:val="00412247"/>
    <w:rsid w:val="004210C7"/>
    <w:rsid w:val="00432C4B"/>
    <w:rsid w:val="0044250E"/>
    <w:rsid w:val="00447971"/>
    <w:rsid w:val="00484693"/>
    <w:rsid w:val="00497F68"/>
    <w:rsid w:val="004A0B72"/>
    <w:rsid w:val="004C2C75"/>
    <w:rsid w:val="005202E2"/>
    <w:rsid w:val="00531112"/>
    <w:rsid w:val="00535D25"/>
    <w:rsid w:val="00556794"/>
    <w:rsid w:val="005732B5"/>
    <w:rsid w:val="005B2033"/>
    <w:rsid w:val="005C1728"/>
    <w:rsid w:val="005D58DB"/>
    <w:rsid w:val="005E4618"/>
    <w:rsid w:val="005E67D8"/>
    <w:rsid w:val="005F4A0C"/>
    <w:rsid w:val="006336FA"/>
    <w:rsid w:val="006361D9"/>
    <w:rsid w:val="0064207C"/>
    <w:rsid w:val="00656546"/>
    <w:rsid w:val="006572AD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16402"/>
    <w:rsid w:val="00734C42"/>
    <w:rsid w:val="0073637A"/>
    <w:rsid w:val="00743D0C"/>
    <w:rsid w:val="00760A87"/>
    <w:rsid w:val="00761738"/>
    <w:rsid w:val="00773C70"/>
    <w:rsid w:val="00790BA4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328D4"/>
    <w:rsid w:val="00887B21"/>
    <w:rsid w:val="008C4F18"/>
    <w:rsid w:val="008E1518"/>
    <w:rsid w:val="008E6EB5"/>
    <w:rsid w:val="008F595B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3CAC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3FC1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04D49"/>
    <w:rsid w:val="00C247DF"/>
    <w:rsid w:val="00C33347"/>
    <w:rsid w:val="00C6600F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CF2A21"/>
    <w:rsid w:val="00D247BF"/>
    <w:rsid w:val="00D34E30"/>
    <w:rsid w:val="00D52475"/>
    <w:rsid w:val="00D5271B"/>
    <w:rsid w:val="00D54687"/>
    <w:rsid w:val="00D733C2"/>
    <w:rsid w:val="00D736EC"/>
    <w:rsid w:val="00D80B58"/>
    <w:rsid w:val="00D82F9D"/>
    <w:rsid w:val="00DC3217"/>
    <w:rsid w:val="00DD4EE8"/>
    <w:rsid w:val="00E0455B"/>
    <w:rsid w:val="00E17F54"/>
    <w:rsid w:val="00E407EC"/>
    <w:rsid w:val="00E505AF"/>
    <w:rsid w:val="00E508A3"/>
    <w:rsid w:val="00E550A5"/>
    <w:rsid w:val="00E604D7"/>
    <w:rsid w:val="00E64DF4"/>
    <w:rsid w:val="00E71164"/>
    <w:rsid w:val="00E94E89"/>
    <w:rsid w:val="00E97CE9"/>
    <w:rsid w:val="00EA2672"/>
    <w:rsid w:val="00EA588F"/>
    <w:rsid w:val="00EB2BF4"/>
    <w:rsid w:val="00EB5AC3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4-01-07T14:09:45.186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2050 250 420,'0'0'16,"0"0"-23,0-1 7,0 3-3,7 1 1,2 3 5,15 4-2,106 32 1,-31-14-2,13-5 0,-35-9-3,-22-4 6,-27 3-2,-26-3 1,-24 2-2,-87 6 3,-15-2 6,-20-2 25,-120 9-8,29-2 8,11-2 29,-93 10-44,64-3-7,40-4-5,-30 6-10,67-8 4,52-6-6,27-4-1,53-7 4,40-3 3,74-15-2,27-3 1,32-8 10,130-21 15,-17 2 15,-5 4 45,126-13-66,-62 13-15,-33 9-10,73 2-15,-81 11-10,-54 9-30,20 4 37,-74 3 5,-48 3 15,-35-1 13,-39 1-7,-30 0 1,-64 2-5,-16-2 2,-17 1-1,-76-9 1,18-3 3,10-7 148,-42-8-12,55 8-66,42 6-69,27 4-4,36 7 0,26 3 0,43 19 0,13 3-8,14 1-92,58 2 54,-19-11 32,-14-10 18,15-13-2,-32-5-3,-22-4-12,-19-14 2,-25 3 8,-11 3 150,-15-4-104,2 10-43,3 11 0,7 8 0,1 6 0,6 5 0,34 8 0,8-4 0,12-6 0,60-9-1,-10-2-19,-4-6-32,43-15 57,-29 6 23,-19 3 12,25 6-40,-25 6 0,-16 1 0,32 7 0,-24-1 0,-13 0-20,6-3-14,-32-1 4,-28-2-27,-56 3 39,-41 2 13,-40 5 14,-158 15 18,5 2 15,-10 5 44,-168 25-86,68-4 0,39-2 0,-89 19 0,109-18 0,74-13 0,25-4 0,92-13 0,72-15 0,90-14 0,53-13 0,46-8 0,156-34 0,-20 5 0,-5 2 0,124-25 0,-74 17 0,-42 9 0,70-9 0,-80 16 0,-52 10 0,19-2 0,-67 10-70,-42 8-405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6B3AB-A9D1-4FA9-9929-B45A582D6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</Template>
  <TotalTime>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Artur Ballarà</cp:lastModifiedBy>
  <cp:revision>2</cp:revision>
  <cp:lastPrinted>2015-01-07T11:41:00Z</cp:lastPrinted>
  <dcterms:created xsi:type="dcterms:W3CDTF">2020-05-22T16:50:00Z</dcterms:created>
  <dcterms:modified xsi:type="dcterms:W3CDTF">2020-05-22T16:50:00Z</dcterms:modified>
</cp:coreProperties>
</file>