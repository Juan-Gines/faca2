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5F4A0C">
        <w:rPr>
          <w:rFonts w:ascii="Tahoma" w:hAnsi="Tahoma" w:cs="Tahoma"/>
          <w:b/>
          <w:bCs/>
          <w:sz w:val="20"/>
          <w:szCs w:val="20"/>
        </w:rPr>
        <w:t>8</w:t>
      </w:r>
      <w:r w:rsidR="008F595B">
        <w:rPr>
          <w:rFonts w:ascii="Tahoma" w:hAnsi="Tahoma" w:cs="Tahoma"/>
          <w:b/>
          <w:bCs/>
          <w:sz w:val="20"/>
          <w:szCs w:val="20"/>
        </w:rPr>
        <w:t xml:space="preserve">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</w:t>
      </w:r>
      <w:r w:rsidR="005F4A0C">
        <w:rPr>
          <w:rFonts w:ascii="Tahoma" w:hAnsi="Tahoma" w:cs="Tahoma"/>
          <w:b/>
          <w:sz w:val="20"/>
          <w:szCs w:val="20"/>
        </w:rPr>
        <w:t>INT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</w:t>
      </w:r>
      <w:bookmarkStart w:id="0" w:name="_GoBack"/>
      <w:bookmarkEnd w:id="0"/>
      <w:r w:rsidR="00C04D49">
        <w:rPr>
          <w:rFonts w:ascii="Tahoma" w:hAnsi="Tahoma" w:cs="Tahoma"/>
          <w:b/>
          <w:sz w:val="20"/>
          <w:szCs w:val="20"/>
        </w:rPr>
        <w:t>ml T</w:t>
      </w:r>
      <w:r w:rsidR="008F595B">
        <w:rPr>
          <w:rFonts w:ascii="Tahoma" w:hAnsi="Tahoma" w:cs="Tahoma"/>
          <w:b/>
          <w:sz w:val="20"/>
          <w:szCs w:val="20"/>
        </w:rPr>
        <w:t>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6572AD" w:rsidRPr="00C018CE" w:rsidRDefault="005B2033" w:rsidP="006572A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Correcciones después de</w:t>
            </w:r>
            <w:r w:rsidR="00382CA5">
              <w:rPr>
                <w:rFonts w:ascii="Tahoma" w:hAnsi="Tahoma" w:cs="Tahoma"/>
                <w:bCs/>
                <w:sz w:val="20"/>
                <w:szCs w:val="20"/>
              </w:rPr>
              <w:t xml:space="preserve"> primera prueba.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5B203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12/09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382CA5" w:rsidRDefault="005B203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Después de primera prueba y basándonos en el informe adjunto envía por fabrica realizamos las siguientes acciones.</w:t>
            </w:r>
          </w:p>
          <w:p w:rsidR="00C247DF" w:rsidRDefault="005B2033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1º El diámetro interior de roscas es grande, colocamos de nuevo electrodo y cerramos 0.60/0.65</w:t>
            </w:r>
            <w:r w:rsidR="00C04D49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C04D49" w:rsidRDefault="00C04D49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3º Hemos rectificado la placa y los casquillos por la parte trasera a fin de elevar el noyo 0.30, con esto se conseguirá corregir la cota de la altura interior. </w:t>
            </w:r>
          </w:p>
          <w:p w:rsidR="00C04D49" w:rsidRDefault="00C04D49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2º Se suaviza el ajuste de los patines por peligro de gripado.</w:t>
            </w:r>
          </w:p>
          <w:p w:rsidR="00C04D49" w:rsidRDefault="00C04D49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C04D4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04D49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  <w:r w:rsidR="00382CA5">
              <w:rPr>
                <w:rFonts w:ascii="Arial" w:hAnsi="Arial" w:cs="Arial"/>
                <w:b/>
                <w:bCs/>
                <w:sz w:val="28"/>
                <w:szCs w:val="28"/>
              </w:rPr>
              <w:t>/0</w:t>
            </w:r>
            <w:r w:rsidR="00C04D49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A4" w:rsidRDefault="00790BA4">
      <w:r>
        <w:separator/>
      </w:r>
    </w:p>
  </w:endnote>
  <w:endnote w:type="continuationSeparator" w:id="0">
    <w:p w:rsidR="00790BA4" w:rsidRDefault="0079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C04D49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A4" w:rsidRDefault="00790BA4">
      <w:r>
        <w:separator/>
      </w:r>
    </w:p>
  </w:footnote>
  <w:footnote w:type="continuationSeparator" w:id="0">
    <w:p w:rsidR="00790BA4" w:rsidRDefault="0079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B2033"/>
    <w:rsid w:val="005C1728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17CBCE0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5DD22-1212-4DCD-8AC7-7DF4F03B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165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17</cp:revision>
  <cp:lastPrinted>2015-01-07T11:41:00Z</cp:lastPrinted>
  <dcterms:created xsi:type="dcterms:W3CDTF">2017-04-11T10:27:00Z</dcterms:created>
  <dcterms:modified xsi:type="dcterms:W3CDTF">2019-09-17T15:58:00Z</dcterms:modified>
</cp:coreProperties>
</file>