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5F4A0C">
        <w:rPr>
          <w:rFonts w:ascii="Tahoma" w:hAnsi="Tahoma" w:cs="Tahoma"/>
          <w:b/>
          <w:bCs/>
          <w:sz w:val="20"/>
          <w:szCs w:val="20"/>
        </w:rPr>
        <w:t>8</w:t>
      </w:r>
      <w:r w:rsidR="008F595B">
        <w:rPr>
          <w:rFonts w:ascii="Tahoma" w:hAnsi="Tahoma" w:cs="Tahoma"/>
          <w:b/>
          <w:bCs/>
          <w:sz w:val="20"/>
          <w:szCs w:val="20"/>
        </w:rPr>
        <w:t xml:space="preserve">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</w:t>
      </w:r>
      <w:r w:rsidR="005F4A0C">
        <w:rPr>
          <w:rFonts w:ascii="Tahoma" w:hAnsi="Tahoma" w:cs="Tahoma"/>
          <w:b/>
          <w:sz w:val="20"/>
          <w:szCs w:val="20"/>
        </w:rPr>
        <w:t>INT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</w:t>
      </w:r>
      <w:r w:rsidR="00C04D49">
        <w:rPr>
          <w:rFonts w:ascii="Tahoma" w:hAnsi="Tahoma" w:cs="Tahoma"/>
          <w:b/>
          <w:sz w:val="20"/>
          <w:szCs w:val="20"/>
        </w:rPr>
        <w:t>ml T</w:t>
      </w:r>
      <w:r w:rsidR="008F595B">
        <w:rPr>
          <w:rFonts w:ascii="Tahoma" w:hAnsi="Tahoma" w:cs="Tahoma"/>
          <w:b/>
          <w:sz w:val="20"/>
          <w:szCs w:val="20"/>
        </w:rPr>
        <w:t>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Default="005B2033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Correcciones </w:t>
            </w:r>
            <w:r w:rsidR="00D54687">
              <w:rPr>
                <w:rFonts w:ascii="Tahoma" w:hAnsi="Tahoma" w:cs="Tahoma"/>
                <w:bCs/>
                <w:sz w:val="20"/>
                <w:szCs w:val="20"/>
              </w:rPr>
              <w:t>acordes a la reunión y comprobaciones después del cambio de discos</w:t>
            </w:r>
            <w:r w:rsidR="00382CA5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D54687" w:rsidRPr="00C018CE" w:rsidRDefault="00D54687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EB5AC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19/02/2020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04D49" w:rsidRDefault="00EB5AC3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Acorde al ultimo informe adjunto y emitido por fabrica.</w:t>
            </w:r>
          </w:p>
          <w:p w:rsidR="00EB5AC3" w:rsidRDefault="00EB5AC3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Soldamos y corregimos diámetro de rosca interior.</w:t>
            </w:r>
          </w:p>
          <w:p w:rsidR="00EB5AC3" w:rsidRDefault="00EB5AC3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Rectificamos fondo 0.20.</w:t>
            </w:r>
          </w:p>
          <w:p w:rsidR="00EB5AC3" w:rsidRDefault="00EB5AC3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Cambiamos forma de las muscas anti-cáida del disco adaptando a los nuevos gruesos de 1.20 y 2mm</w:t>
            </w: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B5AC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B5AC3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  <w:r w:rsidR="00382CA5">
              <w:rPr>
                <w:rFonts w:ascii="Arial" w:hAnsi="Arial" w:cs="Arial"/>
                <w:b/>
                <w:bCs/>
                <w:sz w:val="28"/>
                <w:szCs w:val="28"/>
              </w:rPr>
              <w:t>/0</w:t>
            </w:r>
            <w:r w:rsidR="00EB5AC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bookmarkStart w:id="0" w:name="_GoBack"/>
            <w:bookmarkEnd w:id="0"/>
            <w:r w:rsidR="00D54687">
              <w:rPr>
                <w:rFonts w:ascii="Arial" w:hAnsi="Arial" w:cs="Arial"/>
                <w:b/>
                <w:bCs/>
                <w:sz w:val="28"/>
                <w:szCs w:val="28"/>
              </w:rPr>
              <w:t>/20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37A" w:rsidRDefault="0073637A">
      <w:r>
        <w:separator/>
      </w:r>
    </w:p>
  </w:endnote>
  <w:endnote w:type="continuationSeparator" w:id="0">
    <w:p w:rsidR="0073637A" w:rsidRDefault="0073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EB5AC3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37A" w:rsidRDefault="0073637A">
      <w:r>
        <w:separator/>
      </w:r>
    </w:p>
  </w:footnote>
  <w:footnote w:type="continuationSeparator" w:id="0">
    <w:p w:rsidR="0073637A" w:rsidRDefault="00736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5190B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202E2"/>
    <w:rsid w:val="00531112"/>
    <w:rsid w:val="00535D25"/>
    <w:rsid w:val="00556794"/>
    <w:rsid w:val="005732B5"/>
    <w:rsid w:val="005B2033"/>
    <w:rsid w:val="005C1728"/>
    <w:rsid w:val="005D58DB"/>
    <w:rsid w:val="005E4618"/>
    <w:rsid w:val="005E67D8"/>
    <w:rsid w:val="005F4A0C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3637A"/>
    <w:rsid w:val="00743D0C"/>
    <w:rsid w:val="00760A87"/>
    <w:rsid w:val="00761738"/>
    <w:rsid w:val="00773C70"/>
    <w:rsid w:val="00790BA4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4D49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54687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B5AC3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5296E6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8DE6-2CC8-4DDF-8AEF-1B405142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179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19</cp:revision>
  <cp:lastPrinted>2015-01-07T11:41:00Z</cp:lastPrinted>
  <dcterms:created xsi:type="dcterms:W3CDTF">2017-04-11T10:27:00Z</dcterms:created>
  <dcterms:modified xsi:type="dcterms:W3CDTF">2020-03-25T10:41:00Z</dcterms:modified>
</cp:coreProperties>
</file>