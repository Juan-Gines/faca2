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DD4EE8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Referencia </w:t>
      </w:r>
      <w:proofErr w:type="spellStart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Molde</w:t>
      </w:r>
      <w:proofErr w:type="spellEnd"/>
      <w:r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AE6B70" w:rsidRPr="00DD4EE8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</w:t>
      </w:r>
      <w:r w:rsidR="00AE6B70" w:rsidRPr="00DD4EE8">
        <w:rPr>
          <w:rFonts w:ascii="Tahoma" w:hAnsi="Tahoma" w:cs="Tahoma"/>
          <w:b/>
          <w:bCs/>
          <w:sz w:val="20"/>
          <w:szCs w:val="20"/>
          <w:lang w:val="ca-ES"/>
        </w:rPr>
        <w:t>19</w:t>
      </w:r>
      <w:r w:rsidR="00743D0C" w:rsidRPr="00DD4EE8">
        <w:rPr>
          <w:rFonts w:ascii="Tahoma" w:hAnsi="Tahoma" w:cs="Tahoma"/>
          <w:b/>
          <w:bCs/>
          <w:sz w:val="20"/>
          <w:szCs w:val="20"/>
          <w:lang w:val="ca-ES"/>
        </w:rPr>
        <w:t>9</w:t>
      </w:r>
      <w:r w:rsidR="005F4A0C" w:rsidRPr="00DD4EE8">
        <w:rPr>
          <w:rFonts w:ascii="Tahoma" w:hAnsi="Tahoma" w:cs="Tahoma"/>
          <w:b/>
          <w:bCs/>
          <w:sz w:val="20"/>
          <w:szCs w:val="20"/>
          <w:lang w:val="ca-ES"/>
        </w:rPr>
        <w:t>8</w:t>
      </w:r>
      <w:r w:rsidR="008F595B" w:rsidRPr="00DD4EE8">
        <w:rPr>
          <w:rFonts w:ascii="Tahoma" w:hAnsi="Tahoma" w:cs="Tahoma"/>
          <w:b/>
          <w:bCs/>
          <w:sz w:val="20"/>
          <w:szCs w:val="20"/>
          <w:lang w:val="ca-ES"/>
        </w:rPr>
        <w:t xml:space="preserve"> 6</w:t>
      </w:r>
      <w:r w:rsidR="00382CA5" w:rsidRPr="00DD4EE8">
        <w:rPr>
          <w:rFonts w:ascii="Tahoma" w:hAnsi="Tahoma" w:cs="Tahoma"/>
          <w:b/>
          <w:bCs/>
          <w:sz w:val="20"/>
          <w:szCs w:val="20"/>
          <w:lang w:val="ca-ES"/>
        </w:rPr>
        <w:t>cv</w:t>
      </w:r>
    </w:p>
    <w:p w:rsidR="00AA51A8" w:rsidRPr="00DD4EE8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535D25" w:rsidRPr="00DD4EE8" w:rsidRDefault="00382CA5" w:rsidP="00683FD2">
      <w:pPr>
        <w:ind w:right="198"/>
        <w:rPr>
          <w:rFonts w:ascii="Tahoma" w:hAnsi="Tahoma" w:cs="Tahoma"/>
          <w:b/>
          <w:sz w:val="20"/>
          <w:szCs w:val="20"/>
          <w:lang w:val="ca-ES"/>
        </w:rPr>
      </w:pPr>
      <w:r w:rsidRPr="00DD4EE8">
        <w:rPr>
          <w:rFonts w:ascii="Tahoma" w:hAnsi="Tahoma" w:cs="Tahoma"/>
          <w:b/>
          <w:sz w:val="20"/>
          <w:szCs w:val="20"/>
          <w:lang w:val="ca-ES"/>
        </w:rPr>
        <w:t>TAPA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5F4A0C" w:rsidRPr="00DD4EE8">
        <w:rPr>
          <w:rFonts w:ascii="Tahoma" w:hAnsi="Tahoma" w:cs="Tahoma"/>
          <w:b/>
          <w:sz w:val="20"/>
          <w:szCs w:val="20"/>
          <w:lang w:val="ca-ES"/>
        </w:rPr>
        <w:t>INT</w:t>
      </w:r>
      <w:r w:rsidRPr="00DD4EE8">
        <w:rPr>
          <w:rFonts w:ascii="Tahoma" w:hAnsi="Tahoma" w:cs="Tahoma"/>
          <w:b/>
          <w:sz w:val="20"/>
          <w:szCs w:val="20"/>
          <w:lang w:val="ca-ES"/>
        </w:rPr>
        <w:t xml:space="preserve"> 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CUADRADA 15/30</w:t>
      </w:r>
      <w:r w:rsidR="00C04D49" w:rsidRPr="00DD4EE8">
        <w:rPr>
          <w:rFonts w:ascii="Tahoma" w:hAnsi="Tahoma" w:cs="Tahoma"/>
          <w:b/>
          <w:sz w:val="20"/>
          <w:szCs w:val="20"/>
          <w:lang w:val="ca-ES"/>
        </w:rPr>
        <w:t>ml T</w:t>
      </w:r>
      <w:r w:rsidR="008F595B" w:rsidRPr="00DD4EE8">
        <w:rPr>
          <w:rFonts w:ascii="Tahoma" w:hAnsi="Tahoma" w:cs="Tahoma"/>
          <w:b/>
          <w:sz w:val="20"/>
          <w:szCs w:val="20"/>
          <w:lang w:val="ca-ES"/>
        </w:rPr>
        <w:t>-53/T-54</w:t>
      </w:r>
    </w:p>
    <w:p w:rsidR="006E59A6" w:rsidRPr="00DD4EE8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DD4EE8" w:rsidTr="00DD4EE8">
        <w:trPr>
          <w:trHeight w:val="1489"/>
          <w:jc w:val="center"/>
        </w:trPr>
        <w:tc>
          <w:tcPr>
            <w:tcW w:w="9072" w:type="dxa"/>
          </w:tcPr>
          <w:p w:rsidR="00374EA1" w:rsidRPr="00DD4EE8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REPARACIÓN:</w:t>
            </w:r>
          </w:p>
          <w:p w:rsidR="00E97B8F" w:rsidRDefault="00E97B8F" w:rsidP="00E97B8F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Despues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enviar el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molde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a fabrica no se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realiza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la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pues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detectamos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reunion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que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algunas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las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piezas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estan desplaçades.</w:t>
            </w:r>
          </w:p>
          <w:p w:rsidR="00D54687" w:rsidRPr="00DD4EE8" w:rsidRDefault="00E97B8F" w:rsidP="00E97B8F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</w:p>
        </w:tc>
      </w:tr>
    </w:tbl>
    <w:p w:rsidR="00EA588F" w:rsidRPr="00DD4EE8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DD4EE8" w:rsidTr="00C773B4">
        <w:trPr>
          <w:trHeight w:val="309"/>
          <w:jc w:val="center"/>
        </w:trPr>
        <w:tc>
          <w:tcPr>
            <w:tcW w:w="4795" w:type="dxa"/>
          </w:tcPr>
          <w:p w:rsidR="00374EA1" w:rsidRPr="00DD4EE8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DD4EE8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DD4EE8" w:rsidRDefault="005C3B4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C492F8" wp14:editId="4646EE03">
                      <wp:simplePos x="0" y="0"/>
                      <wp:positionH relativeFrom="column">
                        <wp:posOffset>87326</wp:posOffset>
                      </wp:positionH>
                      <wp:positionV relativeFrom="paragraph">
                        <wp:posOffset>-78354</wp:posOffset>
                      </wp:positionV>
                      <wp:extent cx="1139961" cy="174929"/>
                      <wp:effectExtent l="38100" t="38100" r="3175" b="3492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139961" cy="174929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A7252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6.75pt;margin-top:-6.25pt;width:90.1pt;height: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2009" w:type="dxa"/>
          </w:tcPr>
          <w:p w:rsidR="005E67D8" w:rsidRPr="00DD4EE8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DD4EE8" w:rsidRDefault="00E97B8F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ca-ES"/>
              </w:rPr>
              <w:t>06/06</w:t>
            </w:r>
            <w:r w:rsidR="005C3B4A">
              <w:rPr>
                <w:rFonts w:ascii="Arial" w:hAnsi="Arial" w:cs="Arial"/>
                <w:bCs/>
                <w:sz w:val="16"/>
                <w:szCs w:val="16"/>
                <w:lang w:val="ca-ES"/>
              </w:rPr>
              <w:t>/</w:t>
            </w:r>
            <w:r w:rsidR="00EB5AC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2020</w:t>
            </w:r>
          </w:p>
        </w:tc>
      </w:tr>
    </w:tbl>
    <w:p w:rsidR="005E67D8" w:rsidRPr="00DD4EE8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DD4EE8" w:rsidTr="0067518B">
        <w:trPr>
          <w:trHeight w:val="2136"/>
          <w:jc w:val="center"/>
        </w:trPr>
        <w:tc>
          <w:tcPr>
            <w:tcW w:w="9072" w:type="dxa"/>
          </w:tcPr>
          <w:p w:rsidR="006E59A6" w:rsidRPr="00DD4EE8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E97B8F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  <w:r w:rsidR="00E505AF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</w:p>
          <w:p w:rsidR="00E97B8F" w:rsidRPr="0011034D" w:rsidRDefault="00E97B8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Se ha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desmontado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por completo y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verificado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alojamientos</w:t>
            </w:r>
            <w:proofErr w:type="spellEnd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y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postizos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figura, no se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aprecian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desplazamientos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el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molde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que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justifique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el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deplazamiento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real de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espesores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las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piezas</w:t>
            </w:r>
            <w:proofErr w:type="spellEnd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. </w:t>
            </w:r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(</w:t>
            </w:r>
            <w:proofErr w:type="spellStart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Adjuntamos</w:t>
            </w:r>
            <w:proofErr w:type="spellEnd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hoja</w:t>
            </w:r>
            <w:proofErr w:type="spellEnd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mediciones</w:t>
            </w:r>
            <w:proofErr w:type="spellEnd"/>
            <w:r w:rsidR="005739C5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) </w:t>
            </w:r>
            <w:r w:rsidR="005739C5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bookmarkStart w:id="0" w:name="_GoBack"/>
            <w:bookmarkEnd w:id="0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:</w:t>
            </w:r>
          </w:p>
          <w:p w:rsidR="00E97B8F" w:rsidRPr="0011034D" w:rsidRDefault="00E97B8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Mecanizamos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instalamos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dos autocentradores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conicos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figura Ø12 en cada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juego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postizos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E97B8F" w:rsidRPr="0011034D" w:rsidRDefault="00E97B8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Instalamos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cuatro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centradores de places en las 2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placas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principales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figura.</w:t>
            </w:r>
          </w:p>
          <w:p w:rsidR="00E97B8F" w:rsidRPr="0011034D" w:rsidRDefault="00E97B8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No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corregimos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mas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parametros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despues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de las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reunion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despues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acordamos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esperar a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volver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a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probar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con el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centrado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resuelto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E97B8F" w:rsidRDefault="00E97B8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Los pares de </w:t>
            </w:r>
            <w:proofErr w:type="spellStart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apriete</w:t>
            </w:r>
            <w:proofErr w:type="spellEnd"/>
            <w:r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</w:t>
            </w:r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el resto de </w:t>
            </w:r>
            <w:proofErr w:type="spellStart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cotas</w:t>
            </w:r>
            <w:proofErr w:type="spellEnd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se </w:t>
            </w:r>
            <w:proofErr w:type="spellStart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mantienen</w:t>
            </w:r>
            <w:proofErr w:type="spellEnd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respecto a la ultima </w:t>
            </w:r>
            <w:proofErr w:type="spellStart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</w:t>
            </w:r>
            <w:proofErr w:type="spellEnd"/>
            <w:r w:rsidR="0011034D" w:rsidRPr="0011034D"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11034D" w:rsidRPr="0011034D" w:rsidRDefault="0011034D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</w:pPr>
            <w:r w:rsidRPr="0011034D"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  <w:t>Nota:</w:t>
            </w:r>
          </w:p>
          <w:p w:rsidR="00E97B8F" w:rsidRDefault="0011034D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Es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muy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importante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que los dos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lados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esten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a la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misma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temperatura o similar a la hora de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inyectar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molde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cerrado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o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atemperador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.</w:t>
            </w:r>
          </w:p>
          <w:p w:rsidR="005739C5" w:rsidRPr="00DD4EE8" w:rsidRDefault="005739C5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</w:p>
          <w:p w:rsidR="005C3B4A" w:rsidRPr="00DD4EE8" w:rsidRDefault="005C3B4A" w:rsidP="00DD4EE8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</w:p>
        </w:tc>
      </w:tr>
    </w:tbl>
    <w:p w:rsidR="006E59A6" w:rsidRPr="00DD4EE8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DD4EE8" w:rsidTr="00E508A3">
        <w:trPr>
          <w:trHeight w:val="418"/>
          <w:jc w:val="center"/>
        </w:trPr>
        <w:tc>
          <w:tcPr>
            <w:tcW w:w="4795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DD4EE8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508A3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Manuel Serrano</w:t>
            </w:r>
          </w:p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DD4EE8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DD4EE8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DD4EE8" w:rsidRDefault="00C018CE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E97B8F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15</w:t>
            </w:r>
            <w:r w:rsidR="00382CA5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/0</w:t>
            </w:r>
            <w:r w:rsidR="005C3B4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6</w:t>
            </w:r>
            <w:r w:rsidR="00D54687" w:rsidRPr="00DD4EE8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/20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DD4EE8" w:rsidTr="00692631">
        <w:trPr>
          <w:trHeight w:val="2136"/>
          <w:jc w:val="center"/>
        </w:trPr>
        <w:tc>
          <w:tcPr>
            <w:tcW w:w="9072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5C3B4A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DD4EE8"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hores</w:t>
            </w:r>
          </w:p>
          <w:p w:rsidR="00E17F54" w:rsidRPr="00DD4EE8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DD4EE8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</w:p>
          <w:p w:rsidR="00DD4EE8" w:rsidRPr="00DD4EE8" w:rsidRDefault="00DD4EE8" w:rsidP="005C3B4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DD4EE8" w:rsidTr="00692631">
        <w:trPr>
          <w:trHeight w:val="333"/>
          <w:jc w:val="center"/>
        </w:trPr>
        <w:tc>
          <w:tcPr>
            <w:tcW w:w="4795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  <w:p w:rsidR="009B64AC" w:rsidRPr="00DD4EE8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DD4EE8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DD4EE8">
              <w:rPr>
                <w:noProof/>
                <w:lang w:val="ca-ES" w:eastAsia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DD4EE8" w:rsidRDefault="00E17F54" w:rsidP="005C3B4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DD4EE8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</w:p>
        </w:tc>
      </w:tr>
    </w:tbl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DD4EE8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DD4EE8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66B" w:rsidRDefault="0099766B">
      <w:r>
        <w:separator/>
      </w:r>
    </w:p>
  </w:endnote>
  <w:endnote w:type="continuationSeparator" w:id="0">
    <w:p w:rsidR="0099766B" w:rsidRDefault="0099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5739C5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66B" w:rsidRDefault="0099766B">
      <w:r>
        <w:separator/>
      </w:r>
    </w:p>
  </w:footnote>
  <w:footnote w:type="continuationSeparator" w:id="0">
    <w:p w:rsidR="0099766B" w:rsidRDefault="0099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1495"/>
    <w:rsid w:val="000349C9"/>
    <w:rsid w:val="00035032"/>
    <w:rsid w:val="000511F9"/>
    <w:rsid w:val="000556B2"/>
    <w:rsid w:val="000A7C33"/>
    <w:rsid w:val="0011034D"/>
    <w:rsid w:val="001417D7"/>
    <w:rsid w:val="0015190B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19C8"/>
    <w:rsid w:val="003E2393"/>
    <w:rsid w:val="00412247"/>
    <w:rsid w:val="004210C7"/>
    <w:rsid w:val="00432C4B"/>
    <w:rsid w:val="0044250E"/>
    <w:rsid w:val="00447971"/>
    <w:rsid w:val="00484693"/>
    <w:rsid w:val="00497F68"/>
    <w:rsid w:val="004A0B72"/>
    <w:rsid w:val="004C2C75"/>
    <w:rsid w:val="005202E2"/>
    <w:rsid w:val="00531112"/>
    <w:rsid w:val="00535D25"/>
    <w:rsid w:val="00556794"/>
    <w:rsid w:val="005732B5"/>
    <w:rsid w:val="005739C5"/>
    <w:rsid w:val="005B2033"/>
    <w:rsid w:val="005B6E8D"/>
    <w:rsid w:val="005C1728"/>
    <w:rsid w:val="005C3B4A"/>
    <w:rsid w:val="005D58DB"/>
    <w:rsid w:val="005E4618"/>
    <w:rsid w:val="005E67D8"/>
    <w:rsid w:val="005F4A0C"/>
    <w:rsid w:val="006336FA"/>
    <w:rsid w:val="006361D9"/>
    <w:rsid w:val="0064207C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2CAB"/>
    <w:rsid w:val="00716402"/>
    <w:rsid w:val="00734C42"/>
    <w:rsid w:val="0073637A"/>
    <w:rsid w:val="00743D0C"/>
    <w:rsid w:val="00760A87"/>
    <w:rsid w:val="00761738"/>
    <w:rsid w:val="00773C70"/>
    <w:rsid w:val="00790BA4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328D4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9766B"/>
    <w:rsid w:val="009A49D6"/>
    <w:rsid w:val="009A7E81"/>
    <w:rsid w:val="009B64AC"/>
    <w:rsid w:val="009D7220"/>
    <w:rsid w:val="009E77F3"/>
    <w:rsid w:val="00A076CF"/>
    <w:rsid w:val="00A273F3"/>
    <w:rsid w:val="00A534ED"/>
    <w:rsid w:val="00A53CAC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3FC1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4D49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54687"/>
    <w:rsid w:val="00D733C2"/>
    <w:rsid w:val="00D736EC"/>
    <w:rsid w:val="00D80B58"/>
    <w:rsid w:val="00D82F9D"/>
    <w:rsid w:val="00DC3217"/>
    <w:rsid w:val="00DD4EE8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B8F"/>
    <w:rsid w:val="00E97CE9"/>
    <w:rsid w:val="00EA2672"/>
    <w:rsid w:val="00EA588F"/>
    <w:rsid w:val="00EB2BF4"/>
    <w:rsid w:val="00EB5AC3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A7C64D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1452 177 420,'0'0'16,"0"0"-23,0-1 7,0 2-3,5 1 1,1 3 5,11 2-2,75 23 1,-23-11-2,11-2 0,-26-7-3,-15-3 6,-19 2-2,-19-2 1,-16 2-2,-62 3 3,-11 0 6,-13-2 25,-86 6-8,20-1 8,9-2 29,-67 7-44,46-1-7,28-4-5,-21 5-10,48-6 4,36-4-6,19-3-1,38-5 4,28-2 3,53-10-2,18-3 1,24-5 10,91-16 15,-12 2 15,-3 4 45,89-10-66,-43 9-15,-25 6-10,52 2-15,-57 7-10,-38 7-30,14 3 37,-52 2 5,-35 2 15,-24-1 13,-28 1-7,-21 0 1,-45 1-5,-12-1 2,-11 1-1,-55-7 1,13-1 3,8-6 148,-31-6-12,40 7-66,30 3-69,18 3-4,26 6 0,19 1 0,29 14 0,9 2-8,11 1-92,41 1 54,-13-8 32,-11-6 18,11-10-2,-22-4-3,-16-2-12,-14-11 2,-17 3 8,-8 2 150,-11-3-104,2 8-43,2 8 0,5 4 0,1 5 0,3 4 0,25 4 0,6-2 0,8-4 0,43-6-1,-8-2-19,-2-4-32,30-10 57,-21 4 23,-13 2 12,18 4-40,-18 5 0,-11 0 0,23 4 0,-18 1 0,-9-1-20,5-3-14,-23 1 4,-20-2-27,-40 2 39,-29 1 13,-28 4 14,-112 11 18,4 1 15,-8 4 44,-118 17-86,48-2 0,27-2 0,-62 14 0,77-14 0,52-8 0,17-3 0,66-10 0,51-10 0,63-10 0,38-9 0,33-6 0,110-24 0,-14 5 0,-4-1 0,88-16 0,-53 11 0,-28 7 0,48-7 0,-56 12 0,-37 7 0,14-1 0,-48 6-70,-30 6-405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9952C-6CCD-4861-ACC2-78CD8E2C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23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5</cp:revision>
  <cp:lastPrinted>2015-01-07T11:41:00Z</cp:lastPrinted>
  <dcterms:created xsi:type="dcterms:W3CDTF">2020-05-22T16:50:00Z</dcterms:created>
  <dcterms:modified xsi:type="dcterms:W3CDTF">2020-06-15T17:00:00Z</dcterms:modified>
</cp:coreProperties>
</file>