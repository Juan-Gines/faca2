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71B" w:rsidRPr="00C018CE" w:rsidRDefault="006E59A6" w:rsidP="006E59A6">
      <w:pPr>
        <w:ind w:right="198"/>
        <w:rPr>
          <w:rFonts w:ascii="Tahoma" w:hAnsi="Tahoma" w:cs="Tahoma"/>
          <w:b/>
          <w:sz w:val="20"/>
          <w:szCs w:val="20"/>
          <w:u w:val="single"/>
        </w:rPr>
      </w:pPr>
      <w:r w:rsidRPr="00C018CE">
        <w:rPr>
          <w:rFonts w:ascii="Tahoma" w:hAnsi="Tahoma" w:cs="Tahoma"/>
          <w:b/>
          <w:bCs/>
          <w:sz w:val="20"/>
          <w:szCs w:val="20"/>
          <w:u w:val="single"/>
        </w:rPr>
        <w:t>Referencia Molde:</w:t>
      </w:r>
      <w:r w:rsidR="00AE6B70">
        <w:rPr>
          <w:rFonts w:ascii="Tahoma" w:hAnsi="Tahoma" w:cs="Tahoma"/>
          <w:b/>
          <w:bCs/>
          <w:sz w:val="20"/>
          <w:szCs w:val="20"/>
          <w:u w:val="single"/>
        </w:rPr>
        <w:t xml:space="preserve"> 19</w:t>
      </w:r>
      <w:r w:rsidR="007D6889">
        <w:rPr>
          <w:rFonts w:ascii="Tahoma" w:hAnsi="Tahoma" w:cs="Tahoma"/>
          <w:b/>
          <w:bCs/>
          <w:sz w:val="20"/>
          <w:szCs w:val="20"/>
          <w:u w:val="single"/>
        </w:rPr>
        <w:t>7</w:t>
      </w:r>
      <w:r w:rsidR="001077B5">
        <w:rPr>
          <w:rFonts w:ascii="Tahoma" w:hAnsi="Tahoma" w:cs="Tahoma"/>
          <w:b/>
          <w:bCs/>
          <w:sz w:val="20"/>
          <w:szCs w:val="20"/>
          <w:u w:val="single"/>
        </w:rPr>
        <w:t>1</w:t>
      </w:r>
      <w:r w:rsidR="007B5A41">
        <w:rPr>
          <w:rFonts w:ascii="Tahoma" w:hAnsi="Tahoma" w:cs="Tahoma"/>
          <w:b/>
          <w:bCs/>
          <w:sz w:val="20"/>
          <w:szCs w:val="20"/>
          <w:u w:val="single"/>
        </w:rPr>
        <w:tab/>
      </w:r>
    </w:p>
    <w:p w:rsidR="00AA51A8" w:rsidRPr="00C018CE" w:rsidRDefault="00AA51A8" w:rsidP="00683FD2">
      <w:pPr>
        <w:ind w:right="198"/>
        <w:rPr>
          <w:rFonts w:ascii="Tahoma" w:hAnsi="Tahoma" w:cs="Tahoma"/>
          <w:sz w:val="20"/>
          <w:szCs w:val="20"/>
        </w:rPr>
      </w:pPr>
    </w:p>
    <w:p w:rsidR="006E59A6" w:rsidRDefault="002839A5" w:rsidP="00683FD2">
      <w:pPr>
        <w:ind w:right="198"/>
        <w:rPr>
          <w:rFonts w:ascii="Tahoma" w:hAnsi="Tahoma" w:cs="Tahoma"/>
          <w:b/>
          <w:sz w:val="20"/>
          <w:szCs w:val="20"/>
          <w:u w:val="single"/>
        </w:rPr>
      </w:pPr>
      <w:r>
        <w:rPr>
          <w:rFonts w:ascii="Tahoma" w:hAnsi="Tahoma" w:cs="Tahoma"/>
          <w:b/>
          <w:sz w:val="20"/>
          <w:szCs w:val="20"/>
          <w:u w:val="single"/>
        </w:rPr>
        <w:t>Denominación</w:t>
      </w:r>
      <w:r w:rsidR="00C773B4">
        <w:rPr>
          <w:rFonts w:ascii="Tahoma" w:hAnsi="Tahoma" w:cs="Tahoma"/>
          <w:b/>
          <w:sz w:val="20"/>
          <w:szCs w:val="20"/>
          <w:u w:val="single"/>
        </w:rPr>
        <w:t xml:space="preserve"> </w:t>
      </w:r>
      <w:r w:rsidR="007B5A41">
        <w:rPr>
          <w:rFonts w:ascii="Tahoma" w:hAnsi="Tahoma" w:cs="Tahoma"/>
          <w:b/>
          <w:sz w:val="20"/>
          <w:szCs w:val="20"/>
          <w:u w:val="single"/>
        </w:rPr>
        <w:t xml:space="preserve">figura: </w:t>
      </w:r>
      <w:r w:rsidR="00C33347">
        <w:rPr>
          <w:rFonts w:ascii="Tahoma" w:hAnsi="Tahoma" w:cs="Tahoma"/>
          <w:b/>
          <w:sz w:val="20"/>
          <w:szCs w:val="20"/>
          <w:u w:val="single"/>
        </w:rPr>
        <w:t>T</w:t>
      </w:r>
      <w:r w:rsidR="00C13296">
        <w:rPr>
          <w:rFonts w:ascii="Tahoma" w:hAnsi="Tahoma" w:cs="Tahoma"/>
          <w:b/>
          <w:sz w:val="20"/>
          <w:szCs w:val="20"/>
          <w:u w:val="single"/>
        </w:rPr>
        <w:t xml:space="preserve">APA </w:t>
      </w:r>
      <w:r w:rsidR="001077B5">
        <w:rPr>
          <w:rFonts w:ascii="Tahoma" w:hAnsi="Tahoma" w:cs="Tahoma"/>
          <w:b/>
          <w:sz w:val="20"/>
          <w:szCs w:val="20"/>
          <w:u w:val="single"/>
        </w:rPr>
        <w:t>INT</w:t>
      </w:r>
      <w:r w:rsidR="00C13296">
        <w:rPr>
          <w:rFonts w:ascii="Tahoma" w:hAnsi="Tahoma" w:cs="Tahoma"/>
          <w:b/>
          <w:sz w:val="20"/>
          <w:szCs w:val="20"/>
          <w:u w:val="single"/>
        </w:rPr>
        <w:t xml:space="preserve"> MONOPARED </w:t>
      </w:r>
      <w:r w:rsidR="00AE6B70">
        <w:rPr>
          <w:rFonts w:ascii="Tahoma" w:hAnsi="Tahoma" w:cs="Tahoma"/>
          <w:b/>
          <w:sz w:val="20"/>
          <w:szCs w:val="20"/>
          <w:u w:val="single"/>
        </w:rPr>
        <w:t>50ml</w:t>
      </w:r>
    </w:p>
    <w:p w:rsidR="00535D25" w:rsidRPr="00C018CE" w:rsidRDefault="00535D25" w:rsidP="00683FD2">
      <w:pPr>
        <w:ind w:right="198"/>
        <w:rPr>
          <w:rFonts w:ascii="Tahoma" w:hAnsi="Tahoma" w:cs="Tahoma"/>
          <w:b/>
          <w:sz w:val="20"/>
          <w:szCs w:val="20"/>
          <w:u w:val="single"/>
        </w:rPr>
      </w:pPr>
      <w:r>
        <w:rPr>
          <w:rFonts w:ascii="Tahoma" w:hAnsi="Tahoma" w:cs="Tahoma"/>
          <w:b/>
          <w:sz w:val="20"/>
          <w:szCs w:val="20"/>
          <w:u w:val="single"/>
        </w:rPr>
        <w:t>MOLDE NUEVO</w:t>
      </w:r>
    </w:p>
    <w:p w:rsidR="006E59A6" w:rsidRPr="00C018CE" w:rsidRDefault="006E59A6" w:rsidP="00683FD2">
      <w:pPr>
        <w:ind w:right="198"/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683FD2" w:rsidRPr="00C018CE" w:rsidTr="00432C4B">
        <w:trPr>
          <w:trHeight w:val="2136"/>
          <w:jc w:val="center"/>
        </w:trPr>
        <w:tc>
          <w:tcPr>
            <w:tcW w:w="9072" w:type="dxa"/>
          </w:tcPr>
          <w:p w:rsidR="00374EA1" w:rsidRPr="00C018CE" w:rsidRDefault="006E59A6" w:rsidP="006E59A6">
            <w:pPr>
              <w:tabs>
                <w:tab w:val="left" w:pos="8194"/>
              </w:tabs>
              <w:spacing w:after="120"/>
              <w:jc w:val="center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REPARACIÓN:</w:t>
            </w:r>
          </w:p>
          <w:p w:rsidR="00535D25" w:rsidRPr="00C018CE" w:rsidRDefault="00C13296" w:rsidP="00E0455B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MOLDE NUEVO PARA PRIMERA PRUEBA</w:t>
            </w:r>
            <w:bookmarkStart w:id="0" w:name="_GoBack"/>
            <w:bookmarkEnd w:id="0"/>
          </w:p>
        </w:tc>
      </w:tr>
    </w:tbl>
    <w:p w:rsidR="00EA588F" w:rsidRPr="00C018CE" w:rsidRDefault="00EA588F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5"/>
        <w:gridCol w:w="2268"/>
        <w:gridCol w:w="2009"/>
      </w:tblGrid>
      <w:tr w:rsidR="005E67D8" w:rsidRPr="00C018CE" w:rsidTr="00C773B4">
        <w:trPr>
          <w:trHeight w:val="309"/>
          <w:jc w:val="center"/>
        </w:trPr>
        <w:tc>
          <w:tcPr>
            <w:tcW w:w="4795" w:type="dxa"/>
          </w:tcPr>
          <w:p w:rsidR="00374EA1" w:rsidRPr="00C773B4" w:rsidRDefault="00374EA1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Responsable Producción Inyección</w:t>
            </w:r>
            <w:r w:rsidR="005E67D8" w:rsidRPr="00C773B4">
              <w:rPr>
                <w:rFonts w:ascii="Arial" w:hAnsi="Arial" w:cs="Arial"/>
                <w:bCs/>
                <w:sz w:val="16"/>
                <w:szCs w:val="16"/>
              </w:rPr>
              <w:t xml:space="preserve">: </w:t>
            </w:r>
          </w:p>
          <w:p w:rsidR="005E67D8" w:rsidRPr="00C773B4" w:rsidRDefault="005E67D8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268" w:type="dxa"/>
          </w:tcPr>
          <w:p w:rsidR="005E67D8" w:rsidRPr="00C773B4" w:rsidRDefault="005E67D8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Firma:</w:t>
            </w:r>
            <w:r w:rsidR="00EF143D">
              <w:rPr>
                <w:rFonts w:ascii="Arial" w:hAnsi="Arial" w:cs="Arial"/>
                <w:bCs/>
                <w:noProof/>
                <w:sz w:val="16"/>
                <w:szCs w:val="16"/>
              </w:rPr>
              <w:t xml:space="preserve"> </w:t>
            </w:r>
          </w:p>
          <w:p w:rsidR="00C773B4" w:rsidRPr="00C773B4" w:rsidRDefault="00C773B4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009" w:type="dxa"/>
          </w:tcPr>
          <w:p w:rsidR="005E67D8" w:rsidRPr="00C773B4" w:rsidRDefault="005E67D8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Fecha</w:t>
            </w:r>
            <w:r w:rsidR="00A57B62" w:rsidRPr="00C773B4">
              <w:rPr>
                <w:rFonts w:ascii="Arial" w:hAnsi="Arial" w:cs="Arial"/>
                <w:bCs/>
                <w:sz w:val="16"/>
                <w:szCs w:val="16"/>
              </w:rPr>
              <w:t>:</w:t>
            </w:r>
            <w:r w:rsidR="00C13296">
              <w:rPr>
                <w:rFonts w:ascii="Arial" w:hAnsi="Arial" w:cs="Arial"/>
                <w:bCs/>
              </w:rPr>
              <w:t>19/1</w:t>
            </w:r>
            <w:r w:rsidR="007D6889">
              <w:rPr>
                <w:rFonts w:ascii="Arial" w:hAnsi="Arial" w:cs="Arial"/>
                <w:bCs/>
              </w:rPr>
              <w:t>1</w:t>
            </w:r>
            <w:r w:rsidR="00535D25" w:rsidRPr="007D6889">
              <w:rPr>
                <w:rFonts w:ascii="Arial" w:hAnsi="Arial" w:cs="Arial"/>
                <w:bCs/>
              </w:rPr>
              <w:t>/1</w:t>
            </w:r>
            <w:r w:rsidR="007D6889">
              <w:rPr>
                <w:rFonts w:ascii="Arial" w:hAnsi="Arial" w:cs="Arial"/>
                <w:bCs/>
              </w:rPr>
              <w:t>8</w:t>
            </w:r>
          </w:p>
          <w:p w:rsidR="00C773B4" w:rsidRPr="00C773B4" w:rsidRDefault="00C773B4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</w:tbl>
    <w:p w:rsidR="005E67D8" w:rsidRPr="00C018CE" w:rsidRDefault="005E67D8">
      <w:pPr>
        <w:rPr>
          <w:rFonts w:ascii="Tahoma" w:hAnsi="Tahoma" w:cs="Tahoma"/>
          <w:sz w:val="20"/>
          <w:szCs w:val="20"/>
          <w:lang w:val="ca-ES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6E59A6" w:rsidRPr="00C018CE" w:rsidTr="0067518B">
        <w:trPr>
          <w:trHeight w:val="2136"/>
          <w:jc w:val="center"/>
        </w:trPr>
        <w:tc>
          <w:tcPr>
            <w:tcW w:w="9072" w:type="dxa"/>
          </w:tcPr>
          <w:p w:rsidR="006E59A6" w:rsidRPr="00C018CE" w:rsidRDefault="00C018CE" w:rsidP="00C018CE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HORAS REPARACIÓN:</w:t>
            </w:r>
          </w:p>
          <w:p w:rsidR="00C018CE" w:rsidRDefault="00C018CE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INFORME REPARACIÓN:</w:t>
            </w:r>
            <w:r w:rsidR="00E505AF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 xml:space="preserve">  </w:t>
            </w:r>
          </w:p>
          <w:p w:rsidR="00C33347" w:rsidRPr="00EA3A53" w:rsidRDefault="00C33347" w:rsidP="00C018CE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 w:rsidRPr="00EA3A53">
              <w:rPr>
                <w:rFonts w:ascii="Tahoma" w:hAnsi="Tahoma" w:cs="Tahoma"/>
                <w:bCs/>
                <w:sz w:val="20"/>
                <w:szCs w:val="20"/>
              </w:rPr>
              <w:t>Se entrega molde nuevo para primeras pruebas.</w:t>
            </w:r>
          </w:p>
          <w:p w:rsidR="00EA3A53" w:rsidRPr="00EA3A53" w:rsidRDefault="00EA3A53" w:rsidP="00C018CE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 w:rsidRPr="00EA3A53">
              <w:rPr>
                <w:rFonts w:ascii="Tahoma" w:hAnsi="Tahoma" w:cs="Tahoma"/>
                <w:bCs/>
                <w:sz w:val="20"/>
                <w:szCs w:val="20"/>
              </w:rPr>
              <w:t>Adjuntamos documentación y maqueta con la entrega de molde. (Maqueta con sobre aparte)</w:t>
            </w:r>
          </w:p>
          <w:p w:rsidR="009D7220" w:rsidRDefault="009D7220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_____________________________________________________________________</w:t>
            </w:r>
          </w:p>
          <w:p w:rsidR="009D7220" w:rsidRDefault="009D7220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:rsidR="00E505AF" w:rsidRDefault="00E505AF" w:rsidP="00E505AF">
            <w:pPr>
              <w:tabs>
                <w:tab w:val="left" w:pos="3075"/>
              </w:tabs>
              <w:spacing w:after="120"/>
              <w:jc w:val="both"/>
              <w:rPr>
                <w:rFonts w:ascii="Arial" w:hAnsi="Arial" w:cs="Arial"/>
                <w:b/>
                <w:bCs/>
              </w:rPr>
            </w:pP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INFORME REPARACIÓN: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 xml:space="preserve">  </w:t>
            </w:r>
          </w:p>
          <w:p w:rsidR="00E505AF" w:rsidRDefault="00E505AF" w:rsidP="00E505AF">
            <w:pPr>
              <w:tabs>
                <w:tab w:val="left" w:pos="3075"/>
              </w:tabs>
              <w:spacing w:after="120"/>
              <w:jc w:val="both"/>
              <w:rPr>
                <w:rFonts w:ascii="Arial" w:hAnsi="Arial" w:cs="Arial"/>
                <w:b/>
                <w:bCs/>
              </w:rPr>
            </w:pPr>
          </w:p>
          <w:p w:rsidR="00E505AF" w:rsidRDefault="00E505AF" w:rsidP="00E505AF">
            <w:pPr>
              <w:tabs>
                <w:tab w:val="left" w:pos="3075"/>
              </w:tabs>
              <w:spacing w:after="120"/>
              <w:jc w:val="both"/>
              <w:rPr>
                <w:rFonts w:ascii="Arial" w:hAnsi="Arial" w:cs="Arial"/>
                <w:b/>
                <w:bCs/>
              </w:rPr>
            </w:pPr>
          </w:p>
          <w:p w:rsidR="00E505AF" w:rsidRDefault="00E505AF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:rsidR="00E505AF" w:rsidRDefault="00E505AF" w:rsidP="00C018CE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:rsidR="00C018CE" w:rsidRPr="00C018CE" w:rsidRDefault="00C018CE" w:rsidP="00C33347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</w:tc>
      </w:tr>
    </w:tbl>
    <w:p w:rsidR="006E59A6" w:rsidRPr="00C018CE" w:rsidRDefault="006E59A6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5"/>
        <w:gridCol w:w="2268"/>
        <w:gridCol w:w="2009"/>
      </w:tblGrid>
      <w:tr w:rsidR="00C018CE" w:rsidRPr="00C018CE" w:rsidTr="00E508A3">
        <w:trPr>
          <w:trHeight w:val="418"/>
          <w:jc w:val="center"/>
        </w:trPr>
        <w:tc>
          <w:tcPr>
            <w:tcW w:w="4795" w:type="dxa"/>
          </w:tcPr>
          <w:p w:rsidR="00E508A3" w:rsidRDefault="00E508A3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C773B4" w:rsidRDefault="00C018CE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 xml:space="preserve">Responsable Taller: </w:t>
            </w:r>
            <w:r w:rsidR="00EF143D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="00E508A3">
              <w:rPr>
                <w:rFonts w:ascii="Arial" w:hAnsi="Arial" w:cs="Arial"/>
                <w:bCs/>
                <w:sz w:val="16"/>
                <w:szCs w:val="16"/>
              </w:rPr>
              <w:t>Manuel Serrano</w:t>
            </w:r>
          </w:p>
          <w:p w:rsidR="00E508A3" w:rsidRPr="00C773B4" w:rsidRDefault="00E508A3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268" w:type="dxa"/>
          </w:tcPr>
          <w:p w:rsidR="00E508A3" w:rsidRDefault="00E508A3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C018CE" w:rsidRPr="00C773B4" w:rsidRDefault="00C018CE" w:rsidP="00E508A3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Firma:</w:t>
            </w:r>
            <w:r w:rsidR="007B5A41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="00E508A3" w:rsidRPr="007D6889">
              <w:rPr>
                <w:rFonts w:ascii="Arial" w:hAnsi="Arial" w:cs="Arial"/>
                <w:b/>
                <w:bCs/>
                <w:sz w:val="28"/>
                <w:szCs w:val="28"/>
              </w:rPr>
              <w:t>M.Serrano</w:t>
            </w:r>
          </w:p>
        </w:tc>
        <w:tc>
          <w:tcPr>
            <w:tcW w:w="2009" w:type="dxa"/>
          </w:tcPr>
          <w:p w:rsidR="00E508A3" w:rsidRDefault="00E508A3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C018CE" w:rsidRPr="00C773B4" w:rsidRDefault="00C018CE" w:rsidP="00C13296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Fecha</w:t>
            </w:r>
            <w:r w:rsidR="007B5A41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C773B4">
              <w:rPr>
                <w:rFonts w:ascii="Arial" w:hAnsi="Arial" w:cs="Arial"/>
                <w:bCs/>
                <w:sz w:val="16"/>
                <w:szCs w:val="16"/>
              </w:rPr>
              <w:t>:</w:t>
            </w:r>
            <w:r w:rsidR="00EF143D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="00C13296">
              <w:rPr>
                <w:rFonts w:ascii="Arial" w:hAnsi="Arial" w:cs="Arial"/>
                <w:b/>
                <w:bCs/>
                <w:sz w:val="28"/>
                <w:szCs w:val="28"/>
              </w:rPr>
              <w:t>19/1</w:t>
            </w:r>
            <w:r w:rsidR="007D6889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  <w:r w:rsidR="009D7220" w:rsidRPr="007D6889">
              <w:rPr>
                <w:rFonts w:ascii="Arial" w:hAnsi="Arial" w:cs="Arial"/>
                <w:b/>
                <w:bCs/>
                <w:sz w:val="28"/>
                <w:szCs w:val="28"/>
              </w:rPr>
              <w:t>/1</w:t>
            </w:r>
            <w:r w:rsidR="007D6889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</w:tr>
    </w:tbl>
    <w:p w:rsidR="00C018CE" w:rsidRDefault="00C018CE">
      <w:pPr>
        <w:rPr>
          <w:rFonts w:ascii="Tahoma" w:hAnsi="Tahoma" w:cs="Tahoma"/>
          <w:sz w:val="20"/>
          <w:szCs w:val="20"/>
        </w:rPr>
      </w:pPr>
    </w:p>
    <w:p w:rsidR="00E17F54" w:rsidRDefault="00E17F54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E17F54" w:rsidRPr="00C018CE" w:rsidTr="00692631">
        <w:trPr>
          <w:trHeight w:val="2136"/>
          <w:jc w:val="center"/>
        </w:trPr>
        <w:tc>
          <w:tcPr>
            <w:tcW w:w="9072" w:type="dxa"/>
          </w:tcPr>
          <w:p w:rsidR="00E17F54" w:rsidRPr="00C018CE" w:rsidRDefault="00E17F54" w:rsidP="00692631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lastRenderedPageBreak/>
              <w:t>HORAS PRUEBA</w:t>
            </w: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:</w:t>
            </w:r>
            <w:r w:rsidR="009B64AC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 xml:space="preserve"> </w:t>
            </w:r>
          </w:p>
          <w:p w:rsidR="00E17F54" w:rsidRPr="00C018CE" w:rsidRDefault="00E17F54" w:rsidP="00692631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INFORME PRUEBA</w:t>
            </w: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:</w:t>
            </w:r>
          </w:p>
          <w:p w:rsidR="00C773B4" w:rsidRPr="006336FA" w:rsidRDefault="00C773B4" w:rsidP="00692631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</w:p>
        </w:tc>
      </w:tr>
    </w:tbl>
    <w:p w:rsidR="00E17F54" w:rsidRDefault="00E17F54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5"/>
        <w:gridCol w:w="2268"/>
        <w:gridCol w:w="2009"/>
      </w:tblGrid>
      <w:tr w:rsidR="00E17F54" w:rsidRPr="00C018CE" w:rsidTr="00692631">
        <w:trPr>
          <w:trHeight w:val="333"/>
          <w:jc w:val="center"/>
        </w:trPr>
        <w:tc>
          <w:tcPr>
            <w:tcW w:w="4795" w:type="dxa"/>
          </w:tcPr>
          <w:p w:rsidR="00E17F54" w:rsidRDefault="00E17F54" w:rsidP="00692631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6738E1">
              <w:rPr>
                <w:rFonts w:ascii="Arial" w:hAnsi="Arial" w:cs="Arial"/>
                <w:bCs/>
                <w:sz w:val="16"/>
                <w:szCs w:val="16"/>
              </w:rPr>
              <w:t xml:space="preserve">Responsable Producción Inyección: </w:t>
            </w:r>
          </w:p>
          <w:p w:rsidR="009B64AC" w:rsidRPr="006738E1" w:rsidRDefault="009B64AC" w:rsidP="00692631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268" w:type="dxa"/>
          </w:tcPr>
          <w:p w:rsidR="00E17F54" w:rsidRPr="006738E1" w:rsidRDefault="00E17F54" w:rsidP="00692631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6738E1">
              <w:rPr>
                <w:rFonts w:ascii="Arial" w:hAnsi="Arial" w:cs="Arial"/>
                <w:bCs/>
                <w:sz w:val="16"/>
                <w:szCs w:val="16"/>
              </w:rPr>
              <w:t>Firma:</w:t>
            </w:r>
          </w:p>
        </w:tc>
        <w:tc>
          <w:tcPr>
            <w:tcW w:w="2009" w:type="dxa"/>
          </w:tcPr>
          <w:p w:rsidR="00E17F54" w:rsidRPr="006738E1" w:rsidRDefault="00E17F54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6738E1">
              <w:rPr>
                <w:rFonts w:ascii="Arial" w:hAnsi="Arial" w:cs="Arial"/>
                <w:bCs/>
                <w:sz w:val="16"/>
                <w:szCs w:val="16"/>
              </w:rPr>
              <w:t xml:space="preserve">Fecha: </w:t>
            </w:r>
            <w:r w:rsidR="00EF143D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</w:p>
        </w:tc>
      </w:tr>
    </w:tbl>
    <w:p w:rsidR="00E17F54" w:rsidRDefault="00E17F54">
      <w:pPr>
        <w:rPr>
          <w:rFonts w:ascii="Tahoma" w:hAnsi="Tahoma" w:cs="Tahoma"/>
          <w:sz w:val="20"/>
          <w:szCs w:val="20"/>
        </w:rPr>
      </w:pPr>
    </w:p>
    <w:p w:rsidR="00E17F54" w:rsidRPr="00C018CE" w:rsidRDefault="00E17F54">
      <w:pPr>
        <w:rPr>
          <w:rFonts w:ascii="Tahoma" w:hAnsi="Tahoma" w:cs="Tahoma"/>
          <w:sz w:val="20"/>
          <w:szCs w:val="20"/>
        </w:rPr>
      </w:pPr>
    </w:p>
    <w:sectPr w:rsidR="00E17F54" w:rsidRPr="00C018CE" w:rsidSect="001417D7">
      <w:headerReference w:type="default" r:id="rId8"/>
      <w:footerReference w:type="default" r:id="rId9"/>
      <w:pgSz w:w="12240" w:h="15840"/>
      <w:pgMar w:top="71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65EE" w:rsidRDefault="009B65EE">
      <w:r>
        <w:separator/>
      </w:r>
    </w:p>
  </w:endnote>
  <w:endnote w:type="continuationSeparator" w:id="0">
    <w:p w:rsidR="009B65EE" w:rsidRDefault="009B65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73B4" w:rsidRPr="00C773B4" w:rsidRDefault="00C773B4" w:rsidP="00C773B4">
    <w:pPr>
      <w:rPr>
        <w:rFonts w:ascii="Tahoma" w:hAnsi="Tahoma" w:cs="Tahoma"/>
        <w:sz w:val="20"/>
        <w:szCs w:val="20"/>
      </w:rPr>
    </w:pPr>
    <w:r w:rsidRPr="00C018CE">
      <w:rPr>
        <w:rFonts w:ascii="Tahoma" w:hAnsi="Tahoma" w:cs="Tahoma"/>
        <w:sz w:val="20"/>
        <w:szCs w:val="20"/>
      </w:rPr>
      <w:t xml:space="preserve">Este informe debe ser re-enviado por mail con la información correspondiente una vez el molde esté reparado y listo para enviar a </w:t>
    </w:r>
    <w:r w:rsidR="006738E1" w:rsidRPr="00C018CE">
      <w:rPr>
        <w:rFonts w:ascii="Tahoma" w:hAnsi="Tahoma" w:cs="Tahoma"/>
        <w:sz w:val="20"/>
        <w:szCs w:val="20"/>
      </w:rPr>
      <w:t>fábrica</w:t>
    </w:r>
    <w:r w:rsidRPr="00C018CE">
      <w:rPr>
        <w:rFonts w:ascii="Tahoma" w:hAnsi="Tahoma" w:cs="Tahoma"/>
        <w:sz w:val="20"/>
        <w:szCs w:val="20"/>
      </w:rPr>
      <w:t>.</w:t>
    </w:r>
  </w:p>
  <w:p w:rsidR="00C773B4" w:rsidRDefault="001417D7">
    <w:pPr>
      <w:pStyle w:val="Piedepgina"/>
      <w:jc w:val="right"/>
    </w:pPr>
    <w:r>
      <w:fldChar w:fldCharType="begin"/>
    </w:r>
    <w:r w:rsidR="00C773B4">
      <w:instrText>PAGE   \* MERGEFORMAT</w:instrText>
    </w:r>
    <w:r>
      <w:fldChar w:fldCharType="separate"/>
    </w:r>
    <w:r w:rsidR="001077B5">
      <w:rPr>
        <w:noProof/>
      </w:rPr>
      <w:t>1</w:t>
    </w:r>
    <w:r>
      <w:fldChar w:fldCharType="end"/>
    </w:r>
  </w:p>
  <w:p w:rsidR="00793AC3" w:rsidRDefault="00793AC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65EE" w:rsidRDefault="009B65EE">
      <w:r>
        <w:separator/>
      </w:r>
    </w:p>
  </w:footnote>
  <w:footnote w:type="continuationSeparator" w:id="0">
    <w:p w:rsidR="009B65EE" w:rsidRDefault="009B65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072" w:type="dxa"/>
      <w:jc w:val="center"/>
      <w:tblBorders>
        <w:top w:val="double" w:sz="4" w:space="0" w:color="99CCFF"/>
        <w:left w:val="double" w:sz="4" w:space="0" w:color="99CCFF"/>
        <w:bottom w:val="double" w:sz="4" w:space="0" w:color="99CCFF"/>
        <w:right w:val="double" w:sz="4" w:space="0" w:color="99CCFF"/>
        <w:insideH w:val="double" w:sz="4" w:space="0" w:color="99CCFF"/>
        <w:insideV w:val="double" w:sz="4" w:space="0" w:color="99CCFF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435"/>
      <w:gridCol w:w="6637"/>
    </w:tblGrid>
    <w:tr w:rsidR="00793AC3" w:rsidTr="00CF1F55">
      <w:trPr>
        <w:trHeight w:val="815"/>
        <w:jc w:val="center"/>
      </w:trPr>
      <w:tc>
        <w:tcPr>
          <w:tcW w:w="2410" w:type="dxa"/>
        </w:tcPr>
        <w:p w:rsidR="00793AC3" w:rsidRDefault="009B64AC">
          <w:pPr>
            <w:spacing w:line="360" w:lineRule="auto"/>
            <w:rPr>
              <w:sz w:val="22"/>
            </w:rPr>
          </w:pPr>
          <w:r>
            <w:rPr>
              <w:noProof/>
              <w:sz w:val="22"/>
            </w:rPr>
            <w:drawing>
              <wp:anchor distT="0" distB="0" distL="114300" distR="114300" simplePos="0" relativeHeight="251658240" behindDoc="0" locked="0" layoutInCell="1" allowOverlap="1" wp14:anchorId="6084A275" wp14:editId="5B5944A9">
                <wp:simplePos x="0" y="0"/>
                <wp:positionH relativeFrom="column">
                  <wp:posOffset>95250</wp:posOffset>
                </wp:positionH>
                <wp:positionV relativeFrom="paragraph">
                  <wp:posOffset>119380</wp:posOffset>
                </wp:positionV>
                <wp:extent cx="1326515" cy="261620"/>
                <wp:effectExtent l="0" t="0" r="6985" b="508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lum contrast="8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26515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568" w:type="dxa"/>
          <w:vAlign w:val="center"/>
        </w:tcPr>
        <w:p w:rsidR="00793AC3" w:rsidRPr="00CF1F55" w:rsidRDefault="00E0455B" w:rsidP="005E67D8">
          <w:pPr>
            <w:pStyle w:val="Ttulo1"/>
            <w:rPr>
              <w:rFonts w:ascii="Tahoma" w:hAnsi="Tahoma" w:cs="Tahoma"/>
              <w:sz w:val="22"/>
              <w:szCs w:val="22"/>
            </w:rPr>
          </w:pPr>
          <w:r>
            <w:rPr>
              <w:rFonts w:ascii="Tahoma" w:hAnsi="Tahoma" w:cs="Tahoma"/>
              <w:sz w:val="22"/>
              <w:szCs w:val="22"/>
            </w:rPr>
            <w:t xml:space="preserve">INFORME </w:t>
          </w:r>
          <w:r w:rsidR="006E59A6">
            <w:rPr>
              <w:rFonts w:ascii="Tahoma" w:hAnsi="Tahoma" w:cs="Tahoma"/>
              <w:sz w:val="22"/>
              <w:szCs w:val="22"/>
            </w:rPr>
            <w:t>REPARACIÓN MOLDE</w:t>
          </w:r>
        </w:p>
      </w:tc>
    </w:tr>
  </w:tbl>
  <w:p w:rsidR="00793AC3" w:rsidRDefault="00793AC3">
    <w:pPr>
      <w:pStyle w:val="Encabezado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62A11"/>
    <w:multiLevelType w:val="hybridMultilevel"/>
    <w:tmpl w:val="AC7E0C62"/>
    <w:lvl w:ilvl="0" w:tplc="B090067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437DD"/>
    <w:multiLevelType w:val="hybridMultilevel"/>
    <w:tmpl w:val="3BC2FB2E"/>
    <w:lvl w:ilvl="0" w:tplc="9B2443A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E120E"/>
    <w:multiLevelType w:val="hybridMultilevel"/>
    <w:tmpl w:val="40846D46"/>
    <w:lvl w:ilvl="0" w:tplc="968056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62554"/>
    <w:multiLevelType w:val="hybridMultilevel"/>
    <w:tmpl w:val="4282E6D0"/>
    <w:lvl w:ilvl="0" w:tplc="4F8411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D33A6D"/>
    <w:multiLevelType w:val="hybridMultilevel"/>
    <w:tmpl w:val="23D4F4BA"/>
    <w:lvl w:ilvl="0" w:tplc="0C0A0001">
      <w:start w:val="1"/>
      <w:numFmt w:val="bullet"/>
      <w:lvlText w:val=""/>
      <w:lvlJc w:val="left"/>
      <w:pPr>
        <w:tabs>
          <w:tab w:val="num" w:pos="541"/>
        </w:tabs>
        <w:ind w:left="54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5" w15:restartNumberingAfterBreak="0">
    <w:nsid w:val="124B0993"/>
    <w:multiLevelType w:val="hybridMultilevel"/>
    <w:tmpl w:val="76D8A36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9782CE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2C538D1"/>
    <w:multiLevelType w:val="hybridMultilevel"/>
    <w:tmpl w:val="D4429C72"/>
    <w:lvl w:ilvl="0" w:tplc="FED27F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C439BD"/>
    <w:multiLevelType w:val="hybridMultilevel"/>
    <w:tmpl w:val="51FCACE0"/>
    <w:lvl w:ilvl="0" w:tplc="1CF687AC"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261"/>
        </w:tabs>
        <w:ind w:left="126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981"/>
        </w:tabs>
        <w:ind w:left="198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01"/>
        </w:tabs>
        <w:ind w:left="270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21"/>
        </w:tabs>
        <w:ind w:left="342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141"/>
        </w:tabs>
        <w:ind w:left="414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861"/>
        </w:tabs>
        <w:ind w:left="486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581"/>
        </w:tabs>
        <w:ind w:left="558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01"/>
        </w:tabs>
        <w:ind w:left="6301" w:hanging="360"/>
      </w:pPr>
      <w:rPr>
        <w:rFonts w:ascii="Wingdings" w:hAnsi="Wingdings" w:hint="default"/>
      </w:rPr>
    </w:lvl>
  </w:abstractNum>
  <w:abstractNum w:abstractNumId="8" w15:restartNumberingAfterBreak="0">
    <w:nsid w:val="16986C0D"/>
    <w:multiLevelType w:val="hybridMultilevel"/>
    <w:tmpl w:val="6B2043D0"/>
    <w:lvl w:ilvl="0" w:tplc="6AEC57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D15B33"/>
    <w:multiLevelType w:val="hybridMultilevel"/>
    <w:tmpl w:val="ED628060"/>
    <w:lvl w:ilvl="0" w:tplc="50ECDE5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92F5DBC"/>
    <w:multiLevelType w:val="hybridMultilevel"/>
    <w:tmpl w:val="64FA4BFE"/>
    <w:lvl w:ilvl="0" w:tplc="CC00A94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B51E65"/>
    <w:multiLevelType w:val="hybridMultilevel"/>
    <w:tmpl w:val="76EA5130"/>
    <w:lvl w:ilvl="0" w:tplc="14960CF6">
      <w:start w:val="1"/>
      <w:numFmt w:val="bullet"/>
      <w:lvlText w:val="-"/>
      <w:lvlJc w:val="left"/>
      <w:pPr>
        <w:tabs>
          <w:tab w:val="num" w:pos="1621"/>
        </w:tabs>
        <w:ind w:left="1621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21"/>
        </w:tabs>
        <w:ind w:left="16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1"/>
        </w:tabs>
        <w:ind w:left="23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1"/>
        </w:tabs>
        <w:ind w:left="30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1"/>
        </w:tabs>
        <w:ind w:left="37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1"/>
        </w:tabs>
        <w:ind w:left="45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1"/>
        </w:tabs>
        <w:ind w:left="52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1"/>
        </w:tabs>
        <w:ind w:left="59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1"/>
        </w:tabs>
        <w:ind w:left="6661" w:hanging="360"/>
      </w:pPr>
      <w:rPr>
        <w:rFonts w:ascii="Wingdings" w:hAnsi="Wingdings" w:hint="default"/>
      </w:rPr>
    </w:lvl>
  </w:abstractNum>
  <w:abstractNum w:abstractNumId="12" w15:restartNumberingAfterBreak="0">
    <w:nsid w:val="1F425765"/>
    <w:multiLevelType w:val="hybridMultilevel"/>
    <w:tmpl w:val="A8E6F476"/>
    <w:lvl w:ilvl="0" w:tplc="6DBC375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7B03CC"/>
    <w:multiLevelType w:val="hybridMultilevel"/>
    <w:tmpl w:val="1E2AAE0E"/>
    <w:lvl w:ilvl="0" w:tplc="1AC2025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2875F6"/>
    <w:multiLevelType w:val="hybridMultilevel"/>
    <w:tmpl w:val="3E4C5A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1D4CC5"/>
    <w:multiLevelType w:val="hybridMultilevel"/>
    <w:tmpl w:val="E876AA5A"/>
    <w:lvl w:ilvl="0" w:tplc="A1581D7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1D03DFE"/>
    <w:multiLevelType w:val="hybridMultilevel"/>
    <w:tmpl w:val="E1925FEE"/>
    <w:lvl w:ilvl="0" w:tplc="3F0E6C8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F01107"/>
    <w:multiLevelType w:val="hybridMultilevel"/>
    <w:tmpl w:val="7D826438"/>
    <w:lvl w:ilvl="0" w:tplc="F624819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0220F1"/>
    <w:multiLevelType w:val="hybridMultilevel"/>
    <w:tmpl w:val="5CA234C0"/>
    <w:lvl w:ilvl="0" w:tplc="EC3098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922C88"/>
    <w:multiLevelType w:val="hybridMultilevel"/>
    <w:tmpl w:val="DD44151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5360F1B"/>
    <w:multiLevelType w:val="hybridMultilevel"/>
    <w:tmpl w:val="CD8E5100"/>
    <w:lvl w:ilvl="0" w:tplc="6D96AD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76693E"/>
    <w:multiLevelType w:val="hybridMultilevel"/>
    <w:tmpl w:val="15B884A0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A1F68B2"/>
    <w:multiLevelType w:val="hybridMultilevel"/>
    <w:tmpl w:val="45DA4BF4"/>
    <w:lvl w:ilvl="0" w:tplc="EED4DB0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D87CCA"/>
    <w:multiLevelType w:val="hybridMultilevel"/>
    <w:tmpl w:val="D786DB32"/>
    <w:lvl w:ilvl="0" w:tplc="522E38D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EF3D44"/>
    <w:multiLevelType w:val="hybridMultilevel"/>
    <w:tmpl w:val="27566D4C"/>
    <w:lvl w:ilvl="0" w:tplc="0C9C1FE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155A73"/>
    <w:multiLevelType w:val="hybridMultilevel"/>
    <w:tmpl w:val="D87C9E82"/>
    <w:lvl w:ilvl="0" w:tplc="F5ECE82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B516F3"/>
    <w:multiLevelType w:val="hybridMultilevel"/>
    <w:tmpl w:val="244CE4B4"/>
    <w:lvl w:ilvl="0" w:tplc="A670ACB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FEB3005"/>
    <w:multiLevelType w:val="hybridMultilevel"/>
    <w:tmpl w:val="091CEB34"/>
    <w:lvl w:ilvl="0" w:tplc="B82E6DE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A86BCD"/>
    <w:multiLevelType w:val="hybridMultilevel"/>
    <w:tmpl w:val="8EFE10AE"/>
    <w:lvl w:ilvl="0" w:tplc="473AFAA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AC7426"/>
    <w:multiLevelType w:val="hybridMultilevel"/>
    <w:tmpl w:val="17A693A4"/>
    <w:lvl w:ilvl="0" w:tplc="C2CCB27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E03E58"/>
    <w:multiLevelType w:val="multilevel"/>
    <w:tmpl w:val="F540379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400"/>
        </w:tabs>
        <w:ind w:left="5400" w:hanging="2520"/>
      </w:pPr>
      <w:rPr>
        <w:rFonts w:hint="default"/>
      </w:rPr>
    </w:lvl>
  </w:abstractNum>
  <w:abstractNum w:abstractNumId="31" w15:restartNumberingAfterBreak="0">
    <w:nsid w:val="64DB01C0"/>
    <w:multiLevelType w:val="hybridMultilevel"/>
    <w:tmpl w:val="51CEB96A"/>
    <w:lvl w:ilvl="0" w:tplc="CAA6E33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B440ED"/>
    <w:multiLevelType w:val="hybridMultilevel"/>
    <w:tmpl w:val="23D4F4BA"/>
    <w:lvl w:ilvl="0" w:tplc="9EAEFA20">
      <w:start w:val="1"/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33" w15:restartNumberingAfterBreak="0">
    <w:nsid w:val="6A1A4896"/>
    <w:multiLevelType w:val="hybridMultilevel"/>
    <w:tmpl w:val="C6BA68C4"/>
    <w:lvl w:ilvl="0" w:tplc="1D1C15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3C4E1F"/>
    <w:multiLevelType w:val="hybridMultilevel"/>
    <w:tmpl w:val="B4B4DC4C"/>
    <w:lvl w:ilvl="0" w:tplc="F262576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  <w:u w:val="single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90F1269"/>
    <w:multiLevelType w:val="hybridMultilevel"/>
    <w:tmpl w:val="9A38CBF2"/>
    <w:lvl w:ilvl="0" w:tplc="EB26B392">
      <w:start w:val="4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9A62E75"/>
    <w:multiLevelType w:val="hybridMultilevel"/>
    <w:tmpl w:val="E4CC13B4"/>
    <w:lvl w:ilvl="0" w:tplc="845E921C">
      <w:start w:val="14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8C26B8"/>
    <w:multiLevelType w:val="hybridMultilevel"/>
    <w:tmpl w:val="E9227908"/>
    <w:lvl w:ilvl="0" w:tplc="09EAD9C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CBB5C65"/>
    <w:multiLevelType w:val="hybridMultilevel"/>
    <w:tmpl w:val="11625D48"/>
    <w:lvl w:ilvl="0" w:tplc="6B5ADAE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8"/>
  </w:num>
  <w:num w:numId="3">
    <w:abstractNumId w:val="24"/>
  </w:num>
  <w:num w:numId="4">
    <w:abstractNumId w:val="21"/>
  </w:num>
  <w:num w:numId="5">
    <w:abstractNumId w:val="20"/>
  </w:num>
  <w:num w:numId="6">
    <w:abstractNumId w:val="37"/>
  </w:num>
  <w:num w:numId="7">
    <w:abstractNumId w:val="30"/>
  </w:num>
  <w:num w:numId="8">
    <w:abstractNumId w:val="35"/>
  </w:num>
  <w:num w:numId="9">
    <w:abstractNumId w:val="23"/>
  </w:num>
  <w:num w:numId="10">
    <w:abstractNumId w:val="33"/>
  </w:num>
  <w:num w:numId="11">
    <w:abstractNumId w:val="12"/>
  </w:num>
  <w:num w:numId="12">
    <w:abstractNumId w:val="6"/>
  </w:num>
  <w:num w:numId="13">
    <w:abstractNumId w:val="9"/>
  </w:num>
  <w:num w:numId="14">
    <w:abstractNumId w:val="29"/>
  </w:num>
  <w:num w:numId="15">
    <w:abstractNumId w:val="10"/>
  </w:num>
  <w:num w:numId="16">
    <w:abstractNumId w:val="15"/>
  </w:num>
  <w:num w:numId="17">
    <w:abstractNumId w:val="34"/>
  </w:num>
  <w:num w:numId="18">
    <w:abstractNumId w:val="1"/>
  </w:num>
  <w:num w:numId="19">
    <w:abstractNumId w:val="31"/>
  </w:num>
  <w:num w:numId="20">
    <w:abstractNumId w:val="17"/>
  </w:num>
  <w:num w:numId="21">
    <w:abstractNumId w:val="38"/>
  </w:num>
  <w:num w:numId="22">
    <w:abstractNumId w:val="27"/>
  </w:num>
  <w:num w:numId="23">
    <w:abstractNumId w:val="13"/>
  </w:num>
  <w:num w:numId="24">
    <w:abstractNumId w:val="25"/>
  </w:num>
  <w:num w:numId="25">
    <w:abstractNumId w:val="5"/>
  </w:num>
  <w:num w:numId="26">
    <w:abstractNumId w:val="19"/>
  </w:num>
  <w:num w:numId="27">
    <w:abstractNumId w:val="3"/>
  </w:num>
  <w:num w:numId="28">
    <w:abstractNumId w:val="16"/>
  </w:num>
  <w:num w:numId="29">
    <w:abstractNumId w:val="0"/>
  </w:num>
  <w:num w:numId="30">
    <w:abstractNumId w:val="8"/>
  </w:num>
  <w:num w:numId="31">
    <w:abstractNumId w:val="2"/>
  </w:num>
  <w:num w:numId="32">
    <w:abstractNumId w:val="18"/>
  </w:num>
  <w:num w:numId="33">
    <w:abstractNumId w:val="22"/>
  </w:num>
  <w:num w:numId="34">
    <w:abstractNumId w:val="32"/>
  </w:num>
  <w:num w:numId="35">
    <w:abstractNumId w:val="4"/>
  </w:num>
  <w:num w:numId="36">
    <w:abstractNumId w:val="7"/>
  </w:num>
  <w:num w:numId="37">
    <w:abstractNumId w:val="11"/>
  </w:num>
  <w:num w:numId="38">
    <w:abstractNumId w:val="36"/>
  </w:num>
  <w:num w:numId="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D95"/>
    <w:rsid w:val="000104EB"/>
    <w:rsid w:val="00035032"/>
    <w:rsid w:val="00040C51"/>
    <w:rsid w:val="000511F9"/>
    <w:rsid w:val="000556B2"/>
    <w:rsid w:val="000A7C33"/>
    <w:rsid w:val="001077B5"/>
    <w:rsid w:val="001417D7"/>
    <w:rsid w:val="001604F7"/>
    <w:rsid w:val="001646B2"/>
    <w:rsid w:val="00183E35"/>
    <w:rsid w:val="001A34A1"/>
    <w:rsid w:val="001D4D85"/>
    <w:rsid w:val="001E51AA"/>
    <w:rsid w:val="001F7B07"/>
    <w:rsid w:val="00205177"/>
    <w:rsid w:val="00232159"/>
    <w:rsid w:val="00242D9F"/>
    <w:rsid w:val="00254AA7"/>
    <w:rsid w:val="00266D95"/>
    <w:rsid w:val="00273DC6"/>
    <w:rsid w:val="002839A5"/>
    <w:rsid w:val="00297847"/>
    <w:rsid w:val="002A4BCE"/>
    <w:rsid w:val="002B64AA"/>
    <w:rsid w:val="002D41CD"/>
    <w:rsid w:val="002E41D5"/>
    <w:rsid w:val="002E6A97"/>
    <w:rsid w:val="00350C34"/>
    <w:rsid w:val="0035739F"/>
    <w:rsid w:val="00374EA1"/>
    <w:rsid w:val="003A3CD6"/>
    <w:rsid w:val="003E2393"/>
    <w:rsid w:val="004210C7"/>
    <w:rsid w:val="00432C4B"/>
    <w:rsid w:val="0044250E"/>
    <w:rsid w:val="00447971"/>
    <w:rsid w:val="00497F68"/>
    <w:rsid w:val="004A0B72"/>
    <w:rsid w:val="00531112"/>
    <w:rsid w:val="00535D25"/>
    <w:rsid w:val="00556794"/>
    <w:rsid w:val="005732B5"/>
    <w:rsid w:val="005C1728"/>
    <w:rsid w:val="005D58DB"/>
    <w:rsid w:val="005E4618"/>
    <w:rsid w:val="005E67D8"/>
    <w:rsid w:val="006336FA"/>
    <w:rsid w:val="006361D9"/>
    <w:rsid w:val="0064207C"/>
    <w:rsid w:val="00656546"/>
    <w:rsid w:val="006738E1"/>
    <w:rsid w:val="0067518B"/>
    <w:rsid w:val="0068099A"/>
    <w:rsid w:val="00683FD2"/>
    <w:rsid w:val="00692631"/>
    <w:rsid w:val="00697082"/>
    <w:rsid w:val="006B5530"/>
    <w:rsid w:val="006B7792"/>
    <w:rsid w:val="006E59A6"/>
    <w:rsid w:val="006E76AF"/>
    <w:rsid w:val="00704D2A"/>
    <w:rsid w:val="00705582"/>
    <w:rsid w:val="00734C42"/>
    <w:rsid w:val="00760A87"/>
    <w:rsid w:val="00761738"/>
    <w:rsid w:val="00793AC3"/>
    <w:rsid w:val="007A3740"/>
    <w:rsid w:val="007A4312"/>
    <w:rsid w:val="007B5A41"/>
    <w:rsid w:val="007D6889"/>
    <w:rsid w:val="007E0746"/>
    <w:rsid w:val="007E7322"/>
    <w:rsid w:val="007E7F35"/>
    <w:rsid w:val="00804A88"/>
    <w:rsid w:val="008131DC"/>
    <w:rsid w:val="0081561A"/>
    <w:rsid w:val="00827D1A"/>
    <w:rsid w:val="00887B21"/>
    <w:rsid w:val="008C4F18"/>
    <w:rsid w:val="008E1518"/>
    <w:rsid w:val="008E6EB5"/>
    <w:rsid w:val="00913EA0"/>
    <w:rsid w:val="00916CDA"/>
    <w:rsid w:val="009345A4"/>
    <w:rsid w:val="00953572"/>
    <w:rsid w:val="00965CA4"/>
    <w:rsid w:val="00966EF9"/>
    <w:rsid w:val="00990F78"/>
    <w:rsid w:val="00991D9A"/>
    <w:rsid w:val="00993984"/>
    <w:rsid w:val="009A49D6"/>
    <w:rsid w:val="009A7E81"/>
    <w:rsid w:val="009B64AC"/>
    <w:rsid w:val="009B65EE"/>
    <w:rsid w:val="009D7220"/>
    <w:rsid w:val="009E77F3"/>
    <w:rsid w:val="00A076CF"/>
    <w:rsid w:val="00A273F3"/>
    <w:rsid w:val="00A534ED"/>
    <w:rsid w:val="00A57B62"/>
    <w:rsid w:val="00A81903"/>
    <w:rsid w:val="00A825C2"/>
    <w:rsid w:val="00AA51A8"/>
    <w:rsid w:val="00AB40DC"/>
    <w:rsid w:val="00AB70B8"/>
    <w:rsid w:val="00AE0A58"/>
    <w:rsid w:val="00AE1BEB"/>
    <w:rsid w:val="00AE6B70"/>
    <w:rsid w:val="00B33078"/>
    <w:rsid w:val="00B42F0C"/>
    <w:rsid w:val="00B5191D"/>
    <w:rsid w:val="00B61BEC"/>
    <w:rsid w:val="00B84567"/>
    <w:rsid w:val="00B92C7F"/>
    <w:rsid w:val="00BA6727"/>
    <w:rsid w:val="00BB246A"/>
    <w:rsid w:val="00BC0372"/>
    <w:rsid w:val="00BD2659"/>
    <w:rsid w:val="00BE6A88"/>
    <w:rsid w:val="00BF0E59"/>
    <w:rsid w:val="00C018CE"/>
    <w:rsid w:val="00C043DD"/>
    <w:rsid w:val="00C13296"/>
    <w:rsid w:val="00C33347"/>
    <w:rsid w:val="00C773B4"/>
    <w:rsid w:val="00C836B9"/>
    <w:rsid w:val="00C86B48"/>
    <w:rsid w:val="00C9303C"/>
    <w:rsid w:val="00CA09EE"/>
    <w:rsid w:val="00CA363E"/>
    <w:rsid w:val="00CA66CC"/>
    <w:rsid w:val="00CB0A5F"/>
    <w:rsid w:val="00CB29B7"/>
    <w:rsid w:val="00CF1F55"/>
    <w:rsid w:val="00D247BF"/>
    <w:rsid w:val="00D34E30"/>
    <w:rsid w:val="00D52475"/>
    <w:rsid w:val="00D5271B"/>
    <w:rsid w:val="00D733C2"/>
    <w:rsid w:val="00D736EC"/>
    <w:rsid w:val="00D80B58"/>
    <w:rsid w:val="00D82F9D"/>
    <w:rsid w:val="00DC3217"/>
    <w:rsid w:val="00E0455B"/>
    <w:rsid w:val="00E17F54"/>
    <w:rsid w:val="00E407EC"/>
    <w:rsid w:val="00E505AF"/>
    <w:rsid w:val="00E508A3"/>
    <w:rsid w:val="00E550A5"/>
    <w:rsid w:val="00E604D7"/>
    <w:rsid w:val="00E71164"/>
    <w:rsid w:val="00E94E89"/>
    <w:rsid w:val="00E97CE9"/>
    <w:rsid w:val="00EA2672"/>
    <w:rsid w:val="00EA3A53"/>
    <w:rsid w:val="00EA588F"/>
    <w:rsid w:val="00EC6CEB"/>
    <w:rsid w:val="00ED26C5"/>
    <w:rsid w:val="00EF143D"/>
    <w:rsid w:val="00F364CC"/>
    <w:rsid w:val="00F37D1B"/>
    <w:rsid w:val="00F9095B"/>
    <w:rsid w:val="00FA3DCD"/>
    <w:rsid w:val="00FA7C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1C789944"/>
  <w15:docId w15:val="{86747650-53C0-47BA-88C5-5AE0441BE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17D7"/>
    <w:rPr>
      <w:sz w:val="24"/>
      <w:szCs w:val="24"/>
    </w:rPr>
  </w:style>
  <w:style w:type="paragraph" w:styleId="Ttulo1">
    <w:name w:val="heading 1"/>
    <w:basedOn w:val="Normal"/>
    <w:next w:val="Normal"/>
    <w:qFormat/>
    <w:rsid w:val="001417D7"/>
    <w:pPr>
      <w:keepNext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1417D7"/>
    <w:pPr>
      <w:keepNext/>
      <w:outlineLvl w:val="1"/>
    </w:pPr>
    <w:rPr>
      <w:rFonts w:ascii="Comic Sans MS" w:hAnsi="Comic Sans MS"/>
      <w:b/>
      <w:bCs/>
    </w:rPr>
  </w:style>
  <w:style w:type="paragraph" w:styleId="Ttulo3">
    <w:name w:val="heading 3"/>
    <w:basedOn w:val="Normal"/>
    <w:next w:val="Normal"/>
    <w:qFormat/>
    <w:rsid w:val="001417D7"/>
    <w:pPr>
      <w:keepNext/>
      <w:spacing w:line="360" w:lineRule="auto"/>
      <w:outlineLvl w:val="2"/>
    </w:pPr>
    <w:rPr>
      <w:rFonts w:ascii="Comic Sans MS" w:hAnsi="Comic Sans MS" w:cs="Courier New"/>
      <w:b/>
      <w:bCs/>
      <w:sz w:val="22"/>
      <w:u w:val="single"/>
    </w:rPr>
  </w:style>
  <w:style w:type="paragraph" w:styleId="Ttulo4">
    <w:name w:val="heading 4"/>
    <w:basedOn w:val="Normal"/>
    <w:next w:val="Normal"/>
    <w:qFormat/>
    <w:rsid w:val="001417D7"/>
    <w:pPr>
      <w:keepNext/>
      <w:spacing w:line="360" w:lineRule="auto"/>
      <w:outlineLvl w:val="3"/>
    </w:pPr>
    <w:rPr>
      <w:rFonts w:ascii="Comic Sans MS" w:hAnsi="Comic Sans MS" w:cs="Courier New"/>
      <w:b/>
      <w:bCs/>
      <w:sz w:val="22"/>
    </w:rPr>
  </w:style>
  <w:style w:type="paragraph" w:styleId="Ttulo5">
    <w:name w:val="heading 5"/>
    <w:basedOn w:val="Normal"/>
    <w:next w:val="Normal"/>
    <w:qFormat/>
    <w:rsid w:val="001417D7"/>
    <w:pPr>
      <w:keepNext/>
      <w:spacing w:line="360" w:lineRule="auto"/>
      <w:jc w:val="center"/>
      <w:outlineLvl w:val="4"/>
    </w:pPr>
    <w:rPr>
      <w:rFonts w:ascii="Comic Sans MS" w:hAnsi="Comic Sans MS" w:cs="Courier New"/>
      <w:b/>
      <w:bCs/>
      <w:sz w:val="22"/>
      <w:u w:val="single"/>
    </w:rPr>
  </w:style>
  <w:style w:type="paragraph" w:styleId="Ttulo6">
    <w:name w:val="heading 6"/>
    <w:basedOn w:val="Normal"/>
    <w:next w:val="Normal"/>
    <w:qFormat/>
    <w:rsid w:val="001417D7"/>
    <w:pPr>
      <w:keepNext/>
      <w:spacing w:line="360" w:lineRule="auto"/>
      <w:jc w:val="center"/>
      <w:outlineLvl w:val="5"/>
    </w:pPr>
    <w:rPr>
      <w:rFonts w:ascii="Comic Sans MS" w:hAnsi="Comic Sans MS" w:cs="Courier New"/>
      <w:b/>
      <w:bCs/>
      <w:sz w:val="22"/>
    </w:rPr>
  </w:style>
  <w:style w:type="paragraph" w:styleId="Ttulo7">
    <w:name w:val="heading 7"/>
    <w:basedOn w:val="Normal"/>
    <w:next w:val="Normal"/>
    <w:qFormat/>
    <w:rsid w:val="001417D7"/>
    <w:pPr>
      <w:keepNext/>
      <w:ind w:left="181" w:right="198"/>
      <w:jc w:val="both"/>
      <w:outlineLvl w:val="6"/>
    </w:pPr>
    <w:rPr>
      <w:b/>
      <w:bCs/>
      <w:u w:val="single"/>
      <w:lang w:val="ca-ES"/>
    </w:rPr>
  </w:style>
  <w:style w:type="paragraph" w:styleId="Ttulo8">
    <w:name w:val="heading 8"/>
    <w:basedOn w:val="Normal"/>
    <w:next w:val="Normal"/>
    <w:qFormat/>
    <w:rsid w:val="001417D7"/>
    <w:pPr>
      <w:keepNext/>
      <w:spacing w:before="120" w:after="120"/>
      <w:ind w:left="180" w:right="198"/>
      <w:outlineLvl w:val="7"/>
    </w:pPr>
    <w:rPr>
      <w:b/>
      <w:bCs/>
      <w:lang w:val="ca-ES"/>
    </w:rPr>
  </w:style>
  <w:style w:type="paragraph" w:styleId="Ttulo9">
    <w:name w:val="heading 9"/>
    <w:basedOn w:val="Normal"/>
    <w:next w:val="Normal"/>
    <w:qFormat/>
    <w:rsid w:val="001417D7"/>
    <w:pPr>
      <w:keepNext/>
      <w:ind w:left="181" w:right="198"/>
      <w:outlineLvl w:val="8"/>
    </w:pPr>
    <w:rPr>
      <w:b/>
      <w:bCs/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1417D7"/>
    <w:pPr>
      <w:spacing w:line="360" w:lineRule="auto"/>
      <w:jc w:val="both"/>
    </w:pPr>
    <w:rPr>
      <w:rFonts w:ascii="Comic Sans MS" w:hAnsi="Comic Sans MS"/>
    </w:rPr>
  </w:style>
  <w:style w:type="paragraph" w:styleId="Textoindependiente2">
    <w:name w:val="Body Text 2"/>
    <w:basedOn w:val="Normal"/>
    <w:rsid w:val="001417D7"/>
    <w:pPr>
      <w:spacing w:line="360" w:lineRule="auto"/>
      <w:jc w:val="both"/>
    </w:pPr>
    <w:rPr>
      <w:rFonts w:ascii="Comic Sans MS" w:hAnsi="Comic Sans MS" w:cs="Courier New"/>
      <w:sz w:val="22"/>
    </w:rPr>
  </w:style>
  <w:style w:type="paragraph" w:styleId="Textoindependiente3">
    <w:name w:val="Body Text 3"/>
    <w:basedOn w:val="Normal"/>
    <w:rsid w:val="001417D7"/>
    <w:pPr>
      <w:spacing w:line="360" w:lineRule="auto"/>
      <w:jc w:val="both"/>
    </w:pPr>
    <w:rPr>
      <w:rFonts w:ascii="Comic Sans MS" w:hAnsi="Comic Sans MS" w:cs="Courier New"/>
      <w:b/>
      <w:bCs/>
      <w:sz w:val="22"/>
    </w:rPr>
  </w:style>
  <w:style w:type="paragraph" w:styleId="Encabezado">
    <w:name w:val="header"/>
    <w:basedOn w:val="Normal"/>
    <w:link w:val="EncabezadoCar"/>
    <w:uiPriority w:val="99"/>
    <w:rsid w:val="001417D7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1417D7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1417D7"/>
  </w:style>
  <w:style w:type="table" w:styleId="Tablaconcuadrcula">
    <w:name w:val="Table Grid"/>
    <w:basedOn w:val="Tablanormal"/>
    <w:rsid w:val="004210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74EA1"/>
    <w:rPr>
      <w:rFonts w:ascii="Segoe UI" w:hAnsi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374EA1"/>
    <w:rPr>
      <w:rFonts w:ascii="Segoe UI" w:hAnsi="Segoe UI" w:cs="Segoe UI"/>
      <w:sz w:val="18"/>
      <w:szCs w:val="18"/>
    </w:rPr>
  </w:style>
  <w:style w:type="character" w:customStyle="1" w:styleId="EncabezadoCar">
    <w:name w:val="Encabezado Car"/>
    <w:link w:val="Encabezado"/>
    <w:uiPriority w:val="99"/>
    <w:rsid w:val="00C773B4"/>
    <w:rPr>
      <w:sz w:val="24"/>
      <w:szCs w:val="24"/>
    </w:rPr>
  </w:style>
  <w:style w:type="character" w:customStyle="1" w:styleId="PiedepginaCar">
    <w:name w:val="Pie de página Car"/>
    <w:link w:val="Piedepgina"/>
    <w:uiPriority w:val="99"/>
    <w:rsid w:val="00C773B4"/>
    <w:rPr>
      <w:sz w:val="24"/>
      <w:szCs w:val="24"/>
    </w:rPr>
  </w:style>
  <w:style w:type="paragraph" w:styleId="Prrafodelista">
    <w:name w:val="List Paragraph"/>
    <w:basedOn w:val="Normal"/>
    <w:uiPriority w:val="34"/>
    <w:qFormat/>
    <w:rsid w:val="009D72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1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T:\Plantilla%20Informe%20Reparaciones%20Molde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A9E918-F8E8-45C3-9FE2-45A3F5E0F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Informe Reparaciones Moldes.dotx</Template>
  <TotalTime>77</TotalTime>
  <Pages>2</Pages>
  <Words>97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A/A Srta</vt:lpstr>
    </vt:vector>
  </TitlesOfParts>
  <Company>SA</Company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A/A Srta</dc:title>
  <dc:creator>CAD03</dc:creator>
  <cp:lastModifiedBy>PC-1</cp:lastModifiedBy>
  <cp:revision>7</cp:revision>
  <cp:lastPrinted>2015-01-07T11:41:00Z</cp:lastPrinted>
  <dcterms:created xsi:type="dcterms:W3CDTF">2017-04-11T10:27:00Z</dcterms:created>
  <dcterms:modified xsi:type="dcterms:W3CDTF">2018-11-19T09:45:00Z</dcterms:modified>
</cp:coreProperties>
</file>