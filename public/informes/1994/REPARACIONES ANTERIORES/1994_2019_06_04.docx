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4 2cv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 DIAMANTADA 2cv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Pr="00C018CE" w:rsidRDefault="00382CA5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para primera prueba.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382CA5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04/06/2019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noProof/>
                <w:sz w:val="20"/>
                <w:szCs w:val="20"/>
                <w:u w:val="single"/>
                <w:lang w:val="es-ES_tradnl" w:eastAsia="es-ES_tradnl"/>
              </w:rPr>
              <w:drawing>
                <wp:anchor distT="0" distB="0" distL="114300" distR="114300" simplePos="0" relativeHeight="251658240" behindDoc="1" locked="0" layoutInCell="1" allowOverlap="1" wp14:anchorId="2F54DBF6" wp14:editId="658741B5">
                  <wp:simplePos x="0" y="0"/>
                  <wp:positionH relativeFrom="column">
                    <wp:posOffset>2388945</wp:posOffset>
                  </wp:positionH>
                  <wp:positionV relativeFrom="paragraph">
                    <wp:posOffset>95059</wp:posOffset>
                  </wp:positionV>
                  <wp:extent cx="2688609" cy="2592181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994-0-0_PZA_20190305_TAPA_DIAMANTADA_50ML_PMMA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07" r="26873"/>
                          <a:stretch/>
                        </pic:blipFill>
                        <pic:spPr bwMode="auto">
                          <a:xfrm>
                            <a:off x="0" y="0"/>
                            <a:ext cx="2722031" cy="2624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18CE"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382CA5" w:rsidRDefault="00382CA5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para primera prueba.</w:t>
            </w:r>
          </w:p>
          <w:p w:rsidR="00C247DF" w:rsidRDefault="00C247D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Notas.</w:t>
            </w:r>
          </w:p>
          <w:p w:rsidR="00C247DF" w:rsidRDefault="00C247D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En b</w:t>
            </w:r>
            <w:bookmarkStart w:id="0" w:name="_GoBack"/>
            <w:bookmarkEnd w:id="0"/>
            <w:r>
              <w:rPr>
                <w:rFonts w:ascii="Tahoma" w:hAnsi="Tahoma" w:cs="Tahoma"/>
                <w:bCs/>
                <w:sz w:val="20"/>
                <w:szCs w:val="20"/>
              </w:rPr>
              <w:t>reve enviamos plano pieza.</w:t>
            </w: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382CA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6572AD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  <w:r w:rsidR="00382CA5">
              <w:rPr>
                <w:rFonts w:ascii="Arial" w:hAnsi="Arial" w:cs="Arial"/>
                <w:b/>
                <w:bCs/>
                <w:sz w:val="28"/>
                <w:szCs w:val="28"/>
              </w:rPr>
              <w:t>4/06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9"/>
      <w:footerReference w:type="default" r:id="rId10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C70" w:rsidRDefault="00773C70">
      <w:r>
        <w:separator/>
      </w:r>
    </w:p>
  </w:endnote>
  <w:endnote w:type="continuationSeparator" w:id="0">
    <w:p w:rsidR="00773C70" w:rsidRDefault="0077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716402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C70" w:rsidRDefault="00773C70">
      <w:r>
        <w:separator/>
      </w:r>
    </w:p>
  </w:footnote>
  <w:footnote w:type="continuationSeparator" w:id="0">
    <w:p w:rsidR="00773C70" w:rsidRDefault="00773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43D0C"/>
    <w:rsid w:val="00760A87"/>
    <w:rsid w:val="00761738"/>
    <w:rsid w:val="00773C70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297AE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9E6CB-4A77-4EA5-B455-EBEB0F59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95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14</cp:revision>
  <cp:lastPrinted>2015-01-07T11:41:00Z</cp:lastPrinted>
  <dcterms:created xsi:type="dcterms:W3CDTF">2017-04-11T10:27:00Z</dcterms:created>
  <dcterms:modified xsi:type="dcterms:W3CDTF">2019-06-05T10:04:00Z</dcterms:modified>
</cp:coreProperties>
</file>