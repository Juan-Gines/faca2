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743D0C">
        <w:rPr>
          <w:rFonts w:ascii="Tahoma" w:hAnsi="Tahoma" w:cs="Tahoma"/>
          <w:b/>
          <w:bCs/>
          <w:sz w:val="20"/>
          <w:szCs w:val="20"/>
          <w:u w:val="single"/>
        </w:rPr>
        <w:t>93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Bi-inyeccion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2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Cvs</w:t>
      </w:r>
      <w:r w:rsidR="00743D0C">
        <w:rPr>
          <w:rFonts w:ascii="Tahoma" w:hAnsi="Tahoma" w:cs="Tahoma"/>
          <w:b/>
          <w:sz w:val="20"/>
          <w:szCs w:val="20"/>
          <w:u w:val="single"/>
        </w:rPr>
        <w:t xml:space="preserve"> (2</w:t>
      </w:r>
      <w:r w:rsidR="00EF4D46">
        <w:rPr>
          <w:rFonts w:ascii="Tahoma" w:hAnsi="Tahoma" w:cs="Tahoma"/>
          <w:b/>
          <w:sz w:val="20"/>
          <w:szCs w:val="20"/>
          <w:u w:val="single"/>
        </w:rPr>
        <w:t>ª Fase)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412247" w:rsidRDefault="006572AD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Las piezas salen ligeramente ralladas</w:t>
            </w:r>
            <w:r w:rsidR="00412247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6572AD" w:rsidRDefault="006572AD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Según informe de calidad falta par de apriete.</w:t>
            </w:r>
          </w:p>
          <w:p w:rsidR="006572AD" w:rsidRPr="00C018CE" w:rsidRDefault="006572AD" w:rsidP="006572AD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Problemas de estanqueidad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6572AD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29</w:t>
            </w:r>
            <w:r w:rsidR="00412247">
              <w:rPr>
                <w:rFonts w:ascii="Arial" w:hAnsi="Arial" w:cs="Arial"/>
                <w:bCs/>
                <w:sz w:val="16"/>
                <w:szCs w:val="16"/>
              </w:rPr>
              <w:t>/03/19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F4D46" w:rsidRPr="00412247" w:rsidRDefault="006572AD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Hemos aumentado 0.12 de conicidad en cada cara de la cavidad</w:t>
            </w:r>
            <w:r w:rsidR="00412247" w:rsidRPr="00412247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412247" w:rsidRPr="00412247" w:rsidRDefault="006572AD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Modificamos altura de bayonetas 0.15 con el propósito de conseguir mas par de apriete y estanqueidad.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6572A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6572AD">
              <w:rPr>
                <w:rFonts w:ascii="Arial" w:hAnsi="Arial" w:cs="Arial"/>
                <w:b/>
                <w:bCs/>
                <w:sz w:val="28"/>
                <w:szCs w:val="28"/>
              </w:rPr>
              <w:t>05/04</w:t>
            </w:r>
            <w:bookmarkStart w:id="0" w:name="_GoBack"/>
            <w:bookmarkEnd w:id="0"/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C75" w:rsidRDefault="004C2C75">
      <w:r>
        <w:separator/>
      </w:r>
    </w:p>
  </w:endnote>
  <w:endnote w:type="continuationSeparator" w:id="0">
    <w:p w:rsidR="004C2C75" w:rsidRDefault="004C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6572AD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C75" w:rsidRDefault="004C2C75">
      <w:r>
        <w:separator/>
      </w:r>
    </w:p>
  </w:footnote>
  <w:footnote w:type="continuationSeparator" w:id="0">
    <w:p w:rsidR="004C2C75" w:rsidRDefault="004C2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412247"/>
    <w:rsid w:val="004210C7"/>
    <w:rsid w:val="00432C4B"/>
    <w:rsid w:val="0044250E"/>
    <w:rsid w:val="00447971"/>
    <w:rsid w:val="00497F68"/>
    <w:rsid w:val="004A0B72"/>
    <w:rsid w:val="004C2C75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43D0C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46558D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DDC20-82FC-4C8E-A288-A24C0425F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90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11</cp:revision>
  <cp:lastPrinted>2015-01-07T11:41:00Z</cp:lastPrinted>
  <dcterms:created xsi:type="dcterms:W3CDTF">2017-04-11T10:27:00Z</dcterms:created>
  <dcterms:modified xsi:type="dcterms:W3CDTF">2019-04-05T11:16:00Z</dcterms:modified>
</cp:coreProperties>
</file>