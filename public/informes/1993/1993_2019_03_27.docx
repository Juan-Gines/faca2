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743D0C">
        <w:rPr>
          <w:rFonts w:ascii="Tahoma" w:hAnsi="Tahoma" w:cs="Tahoma"/>
          <w:b/>
          <w:bCs/>
          <w:sz w:val="20"/>
          <w:szCs w:val="20"/>
          <w:u w:val="single"/>
        </w:rPr>
        <w:t>93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Bi-inyeccion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Cvs</w:t>
      </w:r>
      <w:r w:rsidR="00743D0C">
        <w:rPr>
          <w:rFonts w:ascii="Tahoma" w:hAnsi="Tahoma" w:cs="Tahoma"/>
          <w:b/>
          <w:sz w:val="20"/>
          <w:szCs w:val="20"/>
          <w:u w:val="single"/>
        </w:rPr>
        <w:t xml:space="preserve"> (2</w:t>
      </w:r>
      <w:r w:rsidR="00EF4D46">
        <w:rPr>
          <w:rFonts w:ascii="Tahoma" w:hAnsi="Tahoma" w:cs="Tahoma"/>
          <w:b/>
          <w:sz w:val="20"/>
          <w:szCs w:val="20"/>
          <w:u w:val="single"/>
        </w:rPr>
        <w:t>ª Fase)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535D25" w:rsidRDefault="00412247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Después de primera prueba se decide:</w:t>
            </w:r>
          </w:p>
          <w:p w:rsidR="00412247" w:rsidRDefault="00412247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Las piezas se quedan en cavidad, a veces se rompe el cuello.</w:t>
            </w:r>
          </w:p>
          <w:p w:rsidR="00412247" w:rsidRPr="00C018CE" w:rsidRDefault="00412247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Las proformas van muy duras, el robot no puede ponerlas en su sitio.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412247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21/03/19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F4D46" w:rsidRPr="00412247" w:rsidRDefault="004122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412247">
              <w:rPr>
                <w:rFonts w:ascii="Tahoma" w:hAnsi="Tahoma" w:cs="Tahoma"/>
                <w:bCs/>
                <w:sz w:val="20"/>
                <w:szCs w:val="20"/>
              </w:rPr>
              <w:t>Pulimos noy</w:t>
            </w:r>
            <w:bookmarkStart w:id="0" w:name="_GoBack"/>
            <w:bookmarkEnd w:id="0"/>
            <w:r w:rsidRPr="00412247">
              <w:rPr>
                <w:rFonts w:ascii="Tahoma" w:hAnsi="Tahoma" w:cs="Tahoma"/>
                <w:bCs/>
                <w:sz w:val="20"/>
                <w:szCs w:val="20"/>
              </w:rPr>
              <w:t>os hasta ajustar con la inserción a mano de las ultimas muestras de proformas enviadas por fabrica.</w:t>
            </w:r>
          </w:p>
          <w:p w:rsidR="00412247" w:rsidRPr="00412247" w:rsidRDefault="004122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412247">
              <w:rPr>
                <w:rFonts w:ascii="Tahoma" w:hAnsi="Tahoma" w:cs="Tahoma"/>
                <w:bCs/>
                <w:sz w:val="20"/>
                <w:szCs w:val="20"/>
              </w:rPr>
              <w:t>Radiamos culote ampliando el radio y la conicidad a fin de evitar arrape.</w:t>
            </w:r>
          </w:p>
          <w:p w:rsidR="00412247" w:rsidRPr="00412247" w:rsidRDefault="004122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412247">
              <w:rPr>
                <w:rFonts w:ascii="Tahoma" w:hAnsi="Tahoma" w:cs="Tahoma"/>
                <w:bCs/>
                <w:sz w:val="20"/>
                <w:szCs w:val="20"/>
              </w:rPr>
              <w:t>Marcamos figuras con 1B y 2B.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743D0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412247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  <w:r w:rsidR="00EF4D46">
              <w:rPr>
                <w:rFonts w:ascii="Arial" w:hAnsi="Arial" w:cs="Arial"/>
                <w:b/>
                <w:bCs/>
                <w:sz w:val="28"/>
                <w:szCs w:val="28"/>
              </w:rPr>
              <w:t>/03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A21" w:rsidRDefault="00CF2A21">
      <w:r>
        <w:separator/>
      </w:r>
    </w:p>
  </w:endnote>
  <w:endnote w:type="continuationSeparator" w:id="0">
    <w:p w:rsidR="00CF2A21" w:rsidRDefault="00CF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412247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A21" w:rsidRDefault="00CF2A21">
      <w:r>
        <w:separator/>
      </w:r>
    </w:p>
  </w:footnote>
  <w:footnote w:type="continuationSeparator" w:id="0">
    <w:p w:rsidR="00CF2A21" w:rsidRDefault="00CF2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12247"/>
    <w:rsid w:val="004210C7"/>
    <w:rsid w:val="00432C4B"/>
    <w:rsid w:val="0044250E"/>
    <w:rsid w:val="00447971"/>
    <w:rsid w:val="00497F68"/>
    <w:rsid w:val="004A0B72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43D0C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DEA798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BA3EF-289F-4BA6-8E00-F4795ECD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85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10</cp:revision>
  <cp:lastPrinted>2015-01-07T11:41:00Z</cp:lastPrinted>
  <dcterms:created xsi:type="dcterms:W3CDTF">2017-04-11T10:27:00Z</dcterms:created>
  <dcterms:modified xsi:type="dcterms:W3CDTF">2019-03-28T09:03:00Z</dcterms:modified>
</cp:coreProperties>
</file>