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 w:rsidR="00AE6B70" w:rsidRPr="00382CA5">
        <w:rPr>
          <w:rFonts w:ascii="Tahoma" w:hAnsi="Tahoma" w:cs="Tahoma"/>
          <w:b/>
          <w:bCs/>
          <w:sz w:val="20"/>
          <w:szCs w:val="20"/>
        </w:rPr>
        <w:t>19</w:t>
      </w:r>
      <w:r w:rsidR="00743D0C" w:rsidRPr="00382CA5">
        <w:rPr>
          <w:rFonts w:ascii="Tahoma" w:hAnsi="Tahoma" w:cs="Tahoma"/>
          <w:b/>
          <w:bCs/>
          <w:sz w:val="20"/>
          <w:szCs w:val="20"/>
        </w:rPr>
        <w:t>9</w:t>
      </w:r>
      <w:r w:rsidR="008F595B">
        <w:rPr>
          <w:rFonts w:ascii="Tahoma" w:hAnsi="Tahoma" w:cs="Tahoma"/>
          <w:b/>
          <w:bCs/>
          <w:sz w:val="20"/>
          <w:szCs w:val="20"/>
        </w:rPr>
        <w:t>6 6</w:t>
      </w:r>
      <w:r w:rsidR="00382CA5" w:rsidRPr="00382CA5">
        <w:rPr>
          <w:rFonts w:ascii="Tahoma" w:hAnsi="Tahoma" w:cs="Tahoma"/>
          <w:b/>
          <w:bCs/>
          <w:sz w:val="20"/>
          <w:szCs w:val="20"/>
        </w:rPr>
        <w:t>cv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535D25" w:rsidRPr="00382CA5" w:rsidRDefault="00382CA5" w:rsidP="00683FD2">
      <w:pPr>
        <w:ind w:right="198"/>
        <w:rPr>
          <w:rFonts w:ascii="Tahoma" w:hAnsi="Tahoma" w:cs="Tahoma"/>
          <w:b/>
          <w:sz w:val="20"/>
          <w:szCs w:val="20"/>
        </w:rPr>
      </w:pPr>
      <w:r w:rsidRPr="00382CA5">
        <w:rPr>
          <w:rFonts w:ascii="Tahoma" w:hAnsi="Tahoma" w:cs="Tahoma"/>
          <w:b/>
          <w:sz w:val="20"/>
          <w:szCs w:val="20"/>
        </w:rPr>
        <w:t>TAPA</w:t>
      </w:r>
      <w:r w:rsidR="008F595B">
        <w:rPr>
          <w:rFonts w:ascii="Tahoma" w:hAnsi="Tahoma" w:cs="Tahoma"/>
          <w:b/>
          <w:sz w:val="20"/>
          <w:szCs w:val="20"/>
        </w:rPr>
        <w:t xml:space="preserve"> EXT</w:t>
      </w:r>
      <w:r w:rsidRPr="00382CA5">
        <w:rPr>
          <w:rFonts w:ascii="Tahoma" w:hAnsi="Tahoma" w:cs="Tahoma"/>
          <w:b/>
          <w:sz w:val="20"/>
          <w:szCs w:val="20"/>
        </w:rPr>
        <w:t xml:space="preserve"> </w:t>
      </w:r>
      <w:r w:rsidR="008F595B">
        <w:rPr>
          <w:rFonts w:ascii="Tahoma" w:hAnsi="Tahoma" w:cs="Tahoma"/>
          <w:b/>
          <w:sz w:val="20"/>
          <w:szCs w:val="20"/>
        </w:rPr>
        <w:t>CUADRADA 15/30ml  T-53/T-54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AA3BF6" w:rsidRPr="00C018CE" w:rsidRDefault="00ED3388" w:rsidP="00ED3388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Se rompen las piezas por la parte los radios</w:t>
            </w:r>
            <w:r w:rsidR="00AA3BF6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ED338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26/07</w:t>
            </w:r>
            <w:r w:rsidR="00382CA5">
              <w:rPr>
                <w:rFonts w:ascii="Arial" w:hAnsi="Arial" w:cs="Arial"/>
                <w:bCs/>
                <w:sz w:val="16"/>
                <w:szCs w:val="16"/>
              </w:rPr>
              <w:t>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C247DF" w:rsidRDefault="00AA3BF6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Se han repasados la terminación y pulido en todos los </w:t>
            </w:r>
            <w:r w:rsidR="00ED3388">
              <w:rPr>
                <w:rFonts w:ascii="Tahoma" w:hAnsi="Tahoma" w:cs="Tahoma"/>
                <w:bCs/>
                <w:sz w:val="20"/>
                <w:szCs w:val="20"/>
              </w:rPr>
              <w:t>radios</w:t>
            </w:r>
            <w:r w:rsidR="004C4F90">
              <w:rPr>
                <w:rFonts w:ascii="Tahoma" w:hAnsi="Tahoma" w:cs="Tahoma"/>
                <w:bCs/>
                <w:sz w:val="20"/>
                <w:szCs w:val="20"/>
              </w:rPr>
              <w:t xml:space="preserve"> dando algo más</w:t>
            </w:r>
            <w:bookmarkStart w:id="0" w:name="_GoBack"/>
            <w:bookmarkEnd w:id="0"/>
            <w:r w:rsidR="004C4F90">
              <w:rPr>
                <w:rFonts w:ascii="Tahoma" w:hAnsi="Tahoma" w:cs="Tahoma"/>
                <w:bCs/>
                <w:sz w:val="20"/>
                <w:szCs w:val="20"/>
              </w:rPr>
              <w:t xml:space="preserve"> de conicidad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AA3BF6" w:rsidRDefault="00AA3BF6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Se ha </w:t>
            </w:r>
            <w:r w:rsidR="00ED3388">
              <w:rPr>
                <w:rFonts w:ascii="Tahoma" w:hAnsi="Tahoma" w:cs="Tahoma"/>
                <w:bCs/>
                <w:sz w:val="20"/>
                <w:szCs w:val="20"/>
              </w:rPr>
              <w:t>suavizado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los casquillos cónicos expulsores. </w:t>
            </w: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D338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D3388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  <w:r w:rsidR="00AA3BF6">
              <w:rPr>
                <w:rFonts w:ascii="Arial" w:hAnsi="Arial" w:cs="Arial"/>
                <w:b/>
                <w:bCs/>
                <w:sz w:val="28"/>
                <w:szCs w:val="28"/>
              </w:rPr>
              <w:t>/07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758" w:rsidRDefault="00006758">
      <w:r>
        <w:separator/>
      </w:r>
    </w:p>
  </w:endnote>
  <w:endnote w:type="continuationSeparator" w:id="0">
    <w:p w:rsidR="00006758" w:rsidRDefault="0000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4C4F90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758" w:rsidRDefault="00006758">
      <w:r>
        <w:separator/>
      </w:r>
    </w:p>
  </w:footnote>
  <w:footnote w:type="continuationSeparator" w:id="0">
    <w:p w:rsidR="00006758" w:rsidRDefault="00006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06758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E5B5F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82CA5"/>
    <w:rsid w:val="003A3CD6"/>
    <w:rsid w:val="003E2393"/>
    <w:rsid w:val="00412247"/>
    <w:rsid w:val="004210C7"/>
    <w:rsid w:val="00432C4B"/>
    <w:rsid w:val="0044250E"/>
    <w:rsid w:val="00447971"/>
    <w:rsid w:val="00484693"/>
    <w:rsid w:val="00497F68"/>
    <w:rsid w:val="004A0B72"/>
    <w:rsid w:val="004C2C75"/>
    <w:rsid w:val="004C4F90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16402"/>
    <w:rsid w:val="00734C42"/>
    <w:rsid w:val="00743D0C"/>
    <w:rsid w:val="00760A87"/>
    <w:rsid w:val="00761738"/>
    <w:rsid w:val="00773C70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8F595B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3BF6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33E"/>
    <w:rsid w:val="00BF0E59"/>
    <w:rsid w:val="00C018CE"/>
    <w:rsid w:val="00C043DD"/>
    <w:rsid w:val="00C247DF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64DF4"/>
    <w:rsid w:val="00E71164"/>
    <w:rsid w:val="00E94E89"/>
    <w:rsid w:val="00E97CE9"/>
    <w:rsid w:val="00EA2672"/>
    <w:rsid w:val="00EA588F"/>
    <w:rsid w:val="00EB2BF4"/>
    <w:rsid w:val="00EC6CEB"/>
    <w:rsid w:val="00ED26C5"/>
    <w:rsid w:val="00ED3388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154FAC6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6A8F9-0C66-4BFC-B6F8-3F55CBCE3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107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18</cp:revision>
  <cp:lastPrinted>2015-01-07T11:41:00Z</cp:lastPrinted>
  <dcterms:created xsi:type="dcterms:W3CDTF">2017-04-11T10:27:00Z</dcterms:created>
  <dcterms:modified xsi:type="dcterms:W3CDTF">2019-07-29T16:10:00Z</dcterms:modified>
</cp:coreProperties>
</file>