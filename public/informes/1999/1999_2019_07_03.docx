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="00AE6B70" w:rsidRPr="00382CA5">
        <w:rPr>
          <w:rFonts w:ascii="Tahoma" w:hAnsi="Tahoma" w:cs="Tahoma"/>
          <w:b/>
          <w:bCs/>
          <w:sz w:val="20"/>
          <w:szCs w:val="20"/>
        </w:rPr>
        <w:t>19</w:t>
      </w:r>
      <w:r w:rsidR="00743D0C" w:rsidRPr="00382CA5">
        <w:rPr>
          <w:rFonts w:ascii="Tahoma" w:hAnsi="Tahoma" w:cs="Tahoma"/>
          <w:b/>
          <w:bCs/>
          <w:sz w:val="20"/>
          <w:szCs w:val="20"/>
        </w:rPr>
        <w:t>9</w:t>
      </w:r>
      <w:r w:rsidR="008F595B">
        <w:rPr>
          <w:rFonts w:ascii="Tahoma" w:hAnsi="Tahoma" w:cs="Tahoma"/>
          <w:b/>
          <w:bCs/>
          <w:sz w:val="20"/>
          <w:szCs w:val="20"/>
        </w:rPr>
        <w:t>6 6</w:t>
      </w:r>
      <w:r w:rsidR="00382CA5" w:rsidRPr="00382CA5">
        <w:rPr>
          <w:rFonts w:ascii="Tahoma" w:hAnsi="Tahoma" w:cs="Tahoma"/>
          <w:b/>
          <w:bCs/>
          <w:sz w:val="20"/>
          <w:szCs w:val="20"/>
        </w:rPr>
        <w:t>cv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535D25" w:rsidRPr="00382CA5" w:rsidRDefault="00382CA5" w:rsidP="00683FD2">
      <w:pPr>
        <w:ind w:right="198"/>
        <w:rPr>
          <w:rFonts w:ascii="Tahoma" w:hAnsi="Tahoma" w:cs="Tahoma"/>
          <w:b/>
          <w:sz w:val="20"/>
          <w:szCs w:val="20"/>
        </w:rPr>
      </w:pPr>
      <w:r w:rsidRPr="00382CA5">
        <w:rPr>
          <w:rFonts w:ascii="Tahoma" w:hAnsi="Tahoma" w:cs="Tahoma"/>
          <w:b/>
          <w:sz w:val="20"/>
          <w:szCs w:val="20"/>
        </w:rPr>
        <w:t>TAPA</w:t>
      </w:r>
      <w:r w:rsidR="008F595B">
        <w:rPr>
          <w:rFonts w:ascii="Tahoma" w:hAnsi="Tahoma" w:cs="Tahoma"/>
          <w:b/>
          <w:sz w:val="20"/>
          <w:szCs w:val="20"/>
        </w:rPr>
        <w:t xml:space="preserve"> EXT</w:t>
      </w:r>
      <w:r w:rsidRPr="00382CA5">
        <w:rPr>
          <w:rFonts w:ascii="Tahoma" w:hAnsi="Tahoma" w:cs="Tahoma"/>
          <w:b/>
          <w:sz w:val="20"/>
          <w:szCs w:val="20"/>
        </w:rPr>
        <w:t xml:space="preserve"> </w:t>
      </w:r>
      <w:r w:rsidR="008F595B">
        <w:rPr>
          <w:rFonts w:ascii="Tahoma" w:hAnsi="Tahoma" w:cs="Tahoma"/>
          <w:b/>
          <w:sz w:val="20"/>
          <w:szCs w:val="20"/>
        </w:rPr>
        <w:t>CUADRADA 15/30ml  T-53/T-54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6572AD" w:rsidRDefault="00AA3BF6" w:rsidP="006572AD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Se estiran las líneas de anclaje por el interior y extremos de todas las tapas.</w:t>
            </w:r>
          </w:p>
          <w:p w:rsidR="00AA3BF6" w:rsidRPr="00C018CE" w:rsidRDefault="00AA3BF6" w:rsidP="006572AD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En ocasiones se forman hilitos de material al expulsar en algunas cavidades.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AA3BF6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30</w:t>
            </w:r>
            <w:r w:rsidR="00382CA5">
              <w:rPr>
                <w:rFonts w:ascii="Arial" w:hAnsi="Arial" w:cs="Arial"/>
                <w:bCs/>
                <w:sz w:val="16"/>
                <w:szCs w:val="16"/>
              </w:rPr>
              <w:t>/06/2019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247DF" w:rsidRDefault="00AA3BF6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Se han repasados la terminación y pulido en todos los nervios interiores de anclaje.</w:t>
            </w:r>
          </w:p>
          <w:p w:rsidR="00AA3BF6" w:rsidRDefault="00AA3BF6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Se ha quitado pequeña rebaba en los casquillos cónicos expulsores. </w:t>
            </w:r>
          </w:p>
          <w:p w:rsidR="00AA3BF6" w:rsidRDefault="00AA3BF6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Aun viendo el informe dimensional emitido por calidad, de momento decidimos corregir ninguna cota hasta que el molde ruede varios ciclos y obtengamos muestras mas fiables.</w:t>
            </w: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AA3BF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AA3BF6">
              <w:rPr>
                <w:rFonts w:ascii="Arial" w:hAnsi="Arial" w:cs="Arial"/>
                <w:b/>
                <w:bCs/>
                <w:sz w:val="28"/>
                <w:szCs w:val="28"/>
              </w:rPr>
              <w:t>03/07</w:t>
            </w:r>
            <w:bookmarkStart w:id="0" w:name="_GoBack"/>
            <w:bookmarkEnd w:id="0"/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33E" w:rsidRDefault="00BF033E">
      <w:r>
        <w:separator/>
      </w:r>
    </w:p>
  </w:endnote>
  <w:endnote w:type="continuationSeparator" w:id="0">
    <w:p w:rsidR="00BF033E" w:rsidRDefault="00BF0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AA3BF6">
      <w:rPr>
        <w:noProof/>
      </w:rPr>
      <w:t>2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33E" w:rsidRDefault="00BF033E">
      <w:r>
        <w:separator/>
      </w:r>
    </w:p>
  </w:footnote>
  <w:footnote w:type="continuationSeparator" w:id="0">
    <w:p w:rsidR="00BF033E" w:rsidRDefault="00BF0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2393"/>
    <w:rsid w:val="00412247"/>
    <w:rsid w:val="004210C7"/>
    <w:rsid w:val="00432C4B"/>
    <w:rsid w:val="0044250E"/>
    <w:rsid w:val="00447971"/>
    <w:rsid w:val="00484693"/>
    <w:rsid w:val="00497F68"/>
    <w:rsid w:val="004A0B72"/>
    <w:rsid w:val="004C2C75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6402"/>
    <w:rsid w:val="00734C42"/>
    <w:rsid w:val="00743D0C"/>
    <w:rsid w:val="00760A87"/>
    <w:rsid w:val="00761738"/>
    <w:rsid w:val="00773C70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8F595B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3BF6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33E"/>
    <w:rsid w:val="00BF0E59"/>
    <w:rsid w:val="00C018CE"/>
    <w:rsid w:val="00C043DD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64DF4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990E1D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068DF-4D28-4E10-8104-8E0A1B32A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105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16</cp:revision>
  <cp:lastPrinted>2015-01-07T11:41:00Z</cp:lastPrinted>
  <dcterms:created xsi:type="dcterms:W3CDTF">2017-04-11T10:27:00Z</dcterms:created>
  <dcterms:modified xsi:type="dcterms:W3CDTF">2019-07-03T09:30:00Z</dcterms:modified>
</cp:coreProperties>
</file>