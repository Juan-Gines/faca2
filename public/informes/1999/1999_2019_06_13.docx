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="00AE6B70">
        <w:rPr>
          <w:rFonts w:ascii="Tahoma" w:hAnsi="Tahoma" w:cs="Tahoma"/>
          <w:b/>
          <w:bCs/>
          <w:sz w:val="20"/>
          <w:szCs w:val="20"/>
          <w:u w:val="single"/>
        </w:rPr>
        <w:t xml:space="preserve"> </w:t>
      </w:r>
      <w:r w:rsidR="00AE6B70" w:rsidRPr="00382CA5">
        <w:rPr>
          <w:rFonts w:ascii="Tahoma" w:hAnsi="Tahoma" w:cs="Tahoma"/>
          <w:b/>
          <w:bCs/>
          <w:sz w:val="20"/>
          <w:szCs w:val="20"/>
        </w:rPr>
        <w:t>19</w:t>
      </w:r>
      <w:r w:rsidR="00743D0C" w:rsidRPr="00382CA5">
        <w:rPr>
          <w:rFonts w:ascii="Tahoma" w:hAnsi="Tahoma" w:cs="Tahoma"/>
          <w:b/>
          <w:bCs/>
          <w:sz w:val="20"/>
          <w:szCs w:val="20"/>
        </w:rPr>
        <w:t>9</w:t>
      </w:r>
      <w:r w:rsidR="008F595B">
        <w:rPr>
          <w:rFonts w:ascii="Tahoma" w:hAnsi="Tahoma" w:cs="Tahoma"/>
          <w:b/>
          <w:bCs/>
          <w:sz w:val="20"/>
          <w:szCs w:val="20"/>
        </w:rPr>
        <w:t>6 6</w:t>
      </w:r>
      <w:r w:rsidR="00382CA5" w:rsidRPr="00382CA5">
        <w:rPr>
          <w:rFonts w:ascii="Tahoma" w:hAnsi="Tahoma" w:cs="Tahoma"/>
          <w:b/>
          <w:bCs/>
          <w:sz w:val="20"/>
          <w:szCs w:val="20"/>
        </w:rPr>
        <w:t>cv</w:t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535D25" w:rsidRPr="00382CA5" w:rsidRDefault="00382CA5" w:rsidP="00683FD2">
      <w:pPr>
        <w:ind w:right="198"/>
        <w:rPr>
          <w:rFonts w:ascii="Tahoma" w:hAnsi="Tahoma" w:cs="Tahoma"/>
          <w:b/>
          <w:sz w:val="20"/>
          <w:szCs w:val="20"/>
        </w:rPr>
      </w:pPr>
      <w:r w:rsidRPr="00382CA5">
        <w:rPr>
          <w:rFonts w:ascii="Tahoma" w:hAnsi="Tahoma" w:cs="Tahoma"/>
          <w:b/>
          <w:sz w:val="20"/>
          <w:szCs w:val="20"/>
        </w:rPr>
        <w:t>TAPA</w:t>
      </w:r>
      <w:r w:rsidR="008F595B">
        <w:rPr>
          <w:rFonts w:ascii="Tahoma" w:hAnsi="Tahoma" w:cs="Tahoma"/>
          <w:b/>
          <w:sz w:val="20"/>
          <w:szCs w:val="20"/>
        </w:rPr>
        <w:t xml:space="preserve"> EXT</w:t>
      </w:r>
      <w:r w:rsidRPr="00382CA5">
        <w:rPr>
          <w:rFonts w:ascii="Tahoma" w:hAnsi="Tahoma" w:cs="Tahoma"/>
          <w:b/>
          <w:sz w:val="20"/>
          <w:szCs w:val="20"/>
        </w:rPr>
        <w:t xml:space="preserve"> </w:t>
      </w:r>
      <w:r w:rsidR="008F595B">
        <w:rPr>
          <w:rFonts w:ascii="Tahoma" w:hAnsi="Tahoma" w:cs="Tahoma"/>
          <w:b/>
          <w:sz w:val="20"/>
          <w:szCs w:val="20"/>
        </w:rPr>
        <w:t>CUADRADA 15/30ml  T-53/T-54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6572AD" w:rsidRPr="00C018CE" w:rsidRDefault="00382CA5" w:rsidP="006572AD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Molde nuevo para primera prueba.</w:t>
            </w: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EF143D">
              <w:rPr>
                <w:rFonts w:ascii="Arial" w:hAnsi="Arial" w:cs="Arial"/>
                <w:bCs/>
                <w:noProof/>
                <w:sz w:val="16"/>
                <w:szCs w:val="16"/>
              </w:rPr>
              <w:t xml:space="preserve"> 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:rsidR="00C773B4" w:rsidRPr="00C773B4" w:rsidRDefault="008F595B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13</w:t>
            </w:r>
            <w:r w:rsidR="00382CA5">
              <w:rPr>
                <w:rFonts w:ascii="Arial" w:hAnsi="Arial" w:cs="Arial"/>
                <w:bCs/>
                <w:sz w:val="16"/>
                <w:szCs w:val="16"/>
              </w:rPr>
              <w:t>/06/2019</w:t>
            </w: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Default="00C018CE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 w:rsidR="00E505AF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382CA5" w:rsidRDefault="00382CA5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Molde nuevo para primera prueba.</w:t>
            </w:r>
          </w:p>
          <w:p w:rsidR="00C247DF" w:rsidRDefault="00C247DF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Notas.</w:t>
            </w:r>
          </w:p>
          <w:p w:rsidR="00C247DF" w:rsidRDefault="008F595B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Adjuntamos plano conjunto.</w:t>
            </w:r>
          </w:p>
          <w:p w:rsidR="008F595B" w:rsidRDefault="008F595B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716402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716402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716402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716402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716402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8F595B" w:rsidRDefault="008F595B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8F595B" w:rsidRDefault="008F595B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_____________________________________________________________________</w:t>
            </w: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C018CE" w:rsidRPr="00C018CE" w:rsidRDefault="00C018CE" w:rsidP="00C3334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E508A3">
        <w:trPr>
          <w:trHeight w:val="418"/>
          <w:jc w:val="center"/>
        </w:trPr>
        <w:tc>
          <w:tcPr>
            <w:tcW w:w="4795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773B4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>
              <w:rPr>
                <w:rFonts w:ascii="Arial" w:hAnsi="Arial" w:cs="Arial"/>
                <w:bCs/>
                <w:sz w:val="16"/>
                <w:szCs w:val="16"/>
              </w:rPr>
              <w:t>Manuel Serrano</w:t>
            </w:r>
          </w:p>
          <w:p w:rsidR="00E508A3" w:rsidRPr="00C773B4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508A3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E508A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 w:rsidRPr="007D6889">
              <w:rPr>
                <w:rFonts w:ascii="Arial" w:hAnsi="Arial" w:cs="Arial"/>
                <w:b/>
                <w:bCs/>
                <w:sz w:val="28"/>
                <w:szCs w:val="28"/>
              </w:rPr>
              <w:t>M.Serrano</w:t>
            </w:r>
          </w:p>
        </w:tc>
        <w:tc>
          <w:tcPr>
            <w:tcW w:w="2009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8F595B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8F595B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  <w:bookmarkStart w:id="0" w:name="_GoBack"/>
            <w:bookmarkEnd w:id="0"/>
            <w:r w:rsidR="00382CA5">
              <w:rPr>
                <w:rFonts w:ascii="Arial" w:hAnsi="Arial" w:cs="Arial"/>
                <w:b/>
                <w:bCs/>
                <w:sz w:val="28"/>
                <w:szCs w:val="28"/>
              </w:rPr>
              <w:t>/06</w:t>
            </w:r>
            <w:r w:rsidR="0038007F">
              <w:rPr>
                <w:rFonts w:ascii="Arial" w:hAnsi="Arial" w:cs="Arial"/>
                <w:b/>
                <w:bCs/>
                <w:sz w:val="28"/>
                <w:szCs w:val="28"/>
              </w:rPr>
              <w:t>/19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  <w:r w:rsidR="009B64AC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Pr="006336FA" w:rsidRDefault="00C773B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</w:p>
          <w:p w:rsidR="009B64AC" w:rsidRPr="006738E1" w:rsidRDefault="009B64AC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 w:rsidSect="001417D7">
      <w:headerReference w:type="default" r:id="rId8"/>
      <w:footerReference w:type="default" r:id="rId9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DF4" w:rsidRDefault="00E64DF4">
      <w:r>
        <w:separator/>
      </w:r>
    </w:p>
  </w:endnote>
  <w:endnote w:type="continuationSeparator" w:id="0">
    <w:p w:rsidR="00E64DF4" w:rsidRDefault="00E64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8F595B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DF4" w:rsidRDefault="00E64DF4">
      <w:r>
        <w:separator/>
      </w:r>
    </w:p>
  </w:footnote>
  <w:footnote w:type="continuationSeparator" w:id="0">
    <w:p w:rsidR="00E64DF4" w:rsidRDefault="00E64D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  <w:lang w:val="es-ES_tradnl" w:eastAsia="es-ES_tradnl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1"/>
  </w:num>
  <w:num w:numId="5">
    <w:abstractNumId w:val="20"/>
  </w:num>
  <w:num w:numId="6">
    <w:abstractNumId w:val="37"/>
  </w:num>
  <w:num w:numId="7">
    <w:abstractNumId w:val="30"/>
  </w:num>
  <w:num w:numId="8">
    <w:abstractNumId w:val="35"/>
  </w:num>
  <w:num w:numId="9">
    <w:abstractNumId w:val="23"/>
  </w:num>
  <w:num w:numId="10">
    <w:abstractNumId w:val="33"/>
  </w:num>
  <w:num w:numId="11">
    <w:abstractNumId w:val="12"/>
  </w:num>
  <w:num w:numId="12">
    <w:abstractNumId w:val="6"/>
  </w:num>
  <w:num w:numId="13">
    <w:abstractNumId w:val="9"/>
  </w:num>
  <w:num w:numId="14">
    <w:abstractNumId w:val="29"/>
  </w:num>
  <w:num w:numId="15">
    <w:abstractNumId w:val="10"/>
  </w:num>
  <w:num w:numId="16">
    <w:abstractNumId w:val="15"/>
  </w:num>
  <w:num w:numId="17">
    <w:abstractNumId w:val="34"/>
  </w:num>
  <w:num w:numId="18">
    <w:abstractNumId w:val="1"/>
  </w:num>
  <w:num w:numId="19">
    <w:abstractNumId w:val="31"/>
  </w:num>
  <w:num w:numId="20">
    <w:abstractNumId w:val="17"/>
  </w:num>
  <w:num w:numId="21">
    <w:abstractNumId w:val="38"/>
  </w:num>
  <w:num w:numId="22">
    <w:abstractNumId w:val="27"/>
  </w:num>
  <w:num w:numId="23">
    <w:abstractNumId w:val="13"/>
  </w:num>
  <w:num w:numId="24">
    <w:abstractNumId w:val="25"/>
  </w:num>
  <w:num w:numId="25">
    <w:abstractNumId w:val="5"/>
  </w:num>
  <w:num w:numId="26">
    <w:abstractNumId w:val="19"/>
  </w:num>
  <w:num w:numId="27">
    <w:abstractNumId w:val="3"/>
  </w:num>
  <w:num w:numId="28">
    <w:abstractNumId w:val="16"/>
  </w:num>
  <w:num w:numId="29">
    <w:abstractNumId w:val="0"/>
  </w:num>
  <w:num w:numId="30">
    <w:abstractNumId w:val="8"/>
  </w:num>
  <w:num w:numId="31">
    <w:abstractNumId w:val="2"/>
  </w:num>
  <w:num w:numId="32">
    <w:abstractNumId w:val="18"/>
  </w:num>
  <w:num w:numId="33">
    <w:abstractNumId w:val="22"/>
  </w:num>
  <w:num w:numId="34">
    <w:abstractNumId w:val="32"/>
  </w:num>
  <w:num w:numId="35">
    <w:abstractNumId w:val="4"/>
  </w:num>
  <w:num w:numId="36">
    <w:abstractNumId w:val="7"/>
  </w:num>
  <w:num w:numId="37">
    <w:abstractNumId w:val="11"/>
  </w:num>
  <w:num w:numId="38">
    <w:abstractNumId w:val="36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95"/>
    <w:rsid w:val="000104EB"/>
    <w:rsid w:val="00031495"/>
    <w:rsid w:val="00035032"/>
    <w:rsid w:val="000511F9"/>
    <w:rsid w:val="000556B2"/>
    <w:rsid w:val="000A7C33"/>
    <w:rsid w:val="001417D7"/>
    <w:rsid w:val="001604F7"/>
    <w:rsid w:val="001646B2"/>
    <w:rsid w:val="00183E35"/>
    <w:rsid w:val="001A34A1"/>
    <w:rsid w:val="001C5E7D"/>
    <w:rsid w:val="001D4D85"/>
    <w:rsid w:val="001E51AA"/>
    <w:rsid w:val="001E5B5F"/>
    <w:rsid w:val="001F7B07"/>
    <w:rsid w:val="00205177"/>
    <w:rsid w:val="002159D8"/>
    <w:rsid w:val="00232159"/>
    <w:rsid w:val="00242D9F"/>
    <w:rsid w:val="00254AA7"/>
    <w:rsid w:val="00266D95"/>
    <w:rsid w:val="00273DC6"/>
    <w:rsid w:val="002839A5"/>
    <w:rsid w:val="00297847"/>
    <w:rsid w:val="002A4BCE"/>
    <w:rsid w:val="002B64AA"/>
    <w:rsid w:val="002D41CD"/>
    <w:rsid w:val="002E41D5"/>
    <w:rsid w:val="002E6A97"/>
    <w:rsid w:val="00350C34"/>
    <w:rsid w:val="0035739F"/>
    <w:rsid w:val="00374EA1"/>
    <w:rsid w:val="0038007F"/>
    <w:rsid w:val="00382CA5"/>
    <w:rsid w:val="003A3CD6"/>
    <w:rsid w:val="003E2393"/>
    <w:rsid w:val="00412247"/>
    <w:rsid w:val="004210C7"/>
    <w:rsid w:val="00432C4B"/>
    <w:rsid w:val="0044250E"/>
    <w:rsid w:val="00447971"/>
    <w:rsid w:val="00484693"/>
    <w:rsid w:val="00497F68"/>
    <w:rsid w:val="004A0B72"/>
    <w:rsid w:val="004C2C75"/>
    <w:rsid w:val="00531112"/>
    <w:rsid w:val="00535D25"/>
    <w:rsid w:val="00556794"/>
    <w:rsid w:val="005732B5"/>
    <w:rsid w:val="005C1728"/>
    <w:rsid w:val="005D58DB"/>
    <w:rsid w:val="005E4618"/>
    <w:rsid w:val="005E67D8"/>
    <w:rsid w:val="006336FA"/>
    <w:rsid w:val="006361D9"/>
    <w:rsid w:val="0064207C"/>
    <w:rsid w:val="00656546"/>
    <w:rsid w:val="006572AD"/>
    <w:rsid w:val="006738E1"/>
    <w:rsid w:val="0067518B"/>
    <w:rsid w:val="0068099A"/>
    <w:rsid w:val="00683FD2"/>
    <w:rsid w:val="00692631"/>
    <w:rsid w:val="00697082"/>
    <w:rsid w:val="006B241E"/>
    <w:rsid w:val="006B5530"/>
    <w:rsid w:val="006B7792"/>
    <w:rsid w:val="006E59A6"/>
    <w:rsid w:val="006E76AF"/>
    <w:rsid w:val="00704D2A"/>
    <w:rsid w:val="00705582"/>
    <w:rsid w:val="00716402"/>
    <w:rsid w:val="00734C42"/>
    <w:rsid w:val="00743D0C"/>
    <w:rsid w:val="00760A87"/>
    <w:rsid w:val="00761738"/>
    <w:rsid w:val="00773C70"/>
    <w:rsid w:val="00793AC3"/>
    <w:rsid w:val="007A3740"/>
    <w:rsid w:val="007A4312"/>
    <w:rsid w:val="007B5A41"/>
    <w:rsid w:val="007D6889"/>
    <w:rsid w:val="007E0746"/>
    <w:rsid w:val="007E7322"/>
    <w:rsid w:val="007E7F35"/>
    <w:rsid w:val="00804A88"/>
    <w:rsid w:val="008131DC"/>
    <w:rsid w:val="0081561A"/>
    <w:rsid w:val="00827D1A"/>
    <w:rsid w:val="00887B21"/>
    <w:rsid w:val="008C4F18"/>
    <w:rsid w:val="008E1518"/>
    <w:rsid w:val="008E6EB5"/>
    <w:rsid w:val="008F595B"/>
    <w:rsid w:val="00913EA0"/>
    <w:rsid w:val="00916CDA"/>
    <w:rsid w:val="009345A4"/>
    <w:rsid w:val="00953572"/>
    <w:rsid w:val="00965CA4"/>
    <w:rsid w:val="00966EF9"/>
    <w:rsid w:val="00990F78"/>
    <w:rsid w:val="00991D9A"/>
    <w:rsid w:val="00993984"/>
    <w:rsid w:val="009A49D6"/>
    <w:rsid w:val="009A7E81"/>
    <w:rsid w:val="009B64AC"/>
    <w:rsid w:val="009D7220"/>
    <w:rsid w:val="009E77F3"/>
    <w:rsid w:val="00A076CF"/>
    <w:rsid w:val="00A273F3"/>
    <w:rsid w:val="00A534ED"/>
    <w:rsid w:val="00A57B62"/>
    <w:rsid w:val="00A81903"/>
    <w:rsid w:val="00A825C2"/>
    <w:rsid w:val="00AA4800"/>
    <w:rsid w:val="00AA51A8"/>
    <w:rsid w:val="00AB40DC"/>
    <w:rsid w:val="00AB70B8"/>
    <w:rsid w:val="00AE0A58"/>
    <w:rsid w:val="00AE1BEB"/>
    <w:rsid w:val="00AE6B70"/>
    <w:rsid w:val="00B33078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E6A88"/>
    <w:rsid w:val="00BF0E59"/>
    <w:rsid w:val="00C018CE"/>
    <w:rsid w:val="00C043DD"/>
    <w:rsid w:val="00C247DF"/>
    <w:rsid w:val="00C33347"/>
    <w:rsid w:val="00C6600F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CF2A21"/>
    <w:rsid w:val="00D247BF"/>
    <w:rsid w:val="00D34E30"/>
    <w:rsid w:val="00D52475"/>
    <w:rsid w:val="00D5271B"/>
    <w:rsid w:val="00D733C2"/>
    <w:rsid w:val="00D736EC"/>
    <w:rsid w:val="00D80B58"/>
    <w:rsid w:val="00D82F9D"/>
    <w:rsid w:val="00DC3217"/>
    <w:rsid w:val="00E0455B"/>
    <w:rsid w:val="00E17F54"/>
    <w:rsid w:val="00E407EC"/>
    <w:rsid w:val="00E505AF"/>
    <w:rsid w:val="00E508A3"/>
    <w:rsid w:val="00E550A5"/>
    <w:rsid w:val="00E604D7"/>
    <w:rsid w:val="00E64DF4"/>
    <w:rsid w:val="00E71164"/>
    <w:rsid w:val="00E94E89"/>
    <w:rsid w:val="00E97CE9"/>
    <w:rsid w:val="00EA2672"/>
    <w:rsid w:val="00EA588F"/>
    <w:rsid w:val="00EB2BF4"/>
    <w:rsid w:val="00EC6CEB"/>
    <w:rsid w:val="00ED26C5"/>
    <w:rsid w:val="00EF143D"/>
    <w:rsid w:val="00EF4D46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485B67"/>
  <w15:docId w15:val="{4D3FEA5C-6BB2-4858-BA7C-2890BA8C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D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B704F-25FC-4665-8DAD-E86B66211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Moldes.dotx</Template>
  <TotalTime>99</TotalTime>
  <Pages>2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PC-1</cp:lastModifiedBy>
  <cp:revision>15</cp:revision>
  <cp:lastPrinted>2015-01-07T11:41:00Z</cp:lastPrinted>
  <dcterms:created xsi:type="dcterms:W3CDTF">2017-04-11T10:27:00Z</dcterms:created>
  <dcterms:modified xsi:type="dcterms:W3CDTF">2019-06-13T17:22:00Z</dcterms:modified>
</cp:coreProperties>
</file>