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bookmarkStart w:id="0" w:name="_GoBack"/>
      <w:bookmarkEnd w:id="0"/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</w:t>
      </w:r>
      <w:r w:rsidR="00070047" w:rsidRPr="00C018CE">
        <w:rPr>
          <w:rFonts w:ascii="Tahoma" w:hAnsi="Tahoma" w:cs="Tahoma"/>
          <w:b/>
          <w:bCs/>
          <w:sz w:val="20"/>
          <w:szCs w:val="20"/>
          <w:u w:val="single"/>
        </w:rPr>
        <w:t>:</w:t>
      </w:r>
      <w:r w:rsidR="00070047">
        <w:rPr>
          <w:rFonts w:ascii="Tahoma" w:hAnsi="Tahoma" w:cs="Tahoma"/>
          <w:b/>
          <w:bCs/>
          <w:sz w:val="20"/>
          <w:szCs w:val="20"/>
          <w:u w:val="single"/>
        </w:rPr>
        <w:t xml:space="preserve"> 1704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figura: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C773B4" w:rsidRPr="00C018CE" w:rsidRDefault="00C773B4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P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</w:p>
          <w:p w:rsidR="00C018CE" w:rsidRPr="00C018CE" w:rsidRDefault="00070047" w:rsidP="00C773B4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Se mecanizan 4 culotes nuevos modificando las inclinaciones, a fin que todo el perímetro tenga la misma altura</w:t>
            </w: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4795"/>
        <w:gridCol w:w="2268"/>
        <w:gridCol w:w="2009"/>
      </w:tblGrid>
      <w:tr w:rsidR="00C018CE" w:rsidRPr="00C018CE" w:rsidTr="00C773B4">
        <w:trPr>
          <w:trHeight w:val="333"/>
          <w:jc w:val="center"/>
        </w:trPr>
        <w:tc>
          <w:tcPr>
            <w:tcW w:w="4795" w:type="dxa"/>
          </w:tcPr>
          <w:p w:rsidR="00C773B4" w:rsidRP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070047">
              <w:rPr>
                <w:rFonts w:ascii="Arial" w:hAnsi="Arial" w:cs="Arial"/>
                <w:bCs/>
                <w:sz w:val="16"/>
                <w:szCs w:val="16"/>
              </w:rPr>
              <w:t>TONI</w:t>
            </w:r>
          </w:p>
        </w:tc>
        <w:tc>
          <w:tcPr>
            <w:tcW w:w="2268" w:type="dxa"/>
          </w:tcPr>
          <w:p w:rsidR="00C018CE" w:rsidRPr="00C773B4" w:rsidRDefault="00070047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TONI</w:t>
            </w:r>
          </w:p>
        </w:tc>
        <w:tc>
          <w:tcPr>
            <w:tcW w:w="2009" w:type="dxa"/>
          </w:tcPr>
          <w:p w:rsidR="00C018CE" w:rsidRP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Fecha:</w:t>
            </w:r>
            <w:r w:rsidR="00070047">
              <w:rPr>
                <w:rFonts w:ascii="Arial" w:hAnsi="Arial" w:cs="Arial"/>
                <w:bCs/>
                <w:sz w:val="16"/>
                <w:szCs w:val="16"/>
              </w:rPr>
              <w:t>26/05/16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C018CE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CA09E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C55FCF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6B0" w:rsidRDefault="000C26B0">
      <w:r>
        <w:separator/>
      </w:r>
    </w:p>
  </w:endnote>
  <w:endnote w:type="continuationSeparator" w:id="1">
    <w:p w:rsidR="000C26B0" w:rsidRDefault="000C26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C55FCF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070047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6B0" w:rsidRDefault="000C26B0">
      <w:r>
        <w:separator/>
      </w:r>
    </w:p>
  </w:footnote>
  <w:footnote w:type="continuationSeparator" w:id="1">
    <w:p w:rsidR="000C26B0" w:rsidRDefault="000C26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/>
    </w:tblPr>
    <w:tblGrid>
      <w:gridCol w:w="3560"/>
      <w:gridCol w:w="5512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D247BF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inline distT="0" distB="0" distL="0" distR="0">
                <wp:extent cx="2171700" cy="628650"/>
                <wp:effectExtent l="0" t="0" r="0" b="0"/>
                <wp:docPr id="1" name="Imagen 1" descr="Pak-h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ak-h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2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23"/>
  </w:num>
  <w:num w:numId="4">
    <w:abstractNumId w:val="20"/>
  </w:num>
  <w:num w:numId="5">
    <w:abstractNumId w:val="19"/>
  </w:num>
  <w:num w:numId="6">
    <w:abstractNumId w:val="36"/>
  </w:num>
  <w:num w:numId="7">
    <w:abstractNumId w:val="29"/>
  </w:num>
  <w:num w:numId="8">
    <w:abstractNumId w:val="34"/>
  </w:num>
  <w:num w:numId="9">
    <w:abstractNumId w:val="22"/>
  </w:num>
  <w:num w:numId="10">
    <w:abstractNumId w:val="32"/>
  </w:num>
  <w:num w:numId="11">
    <w:abstractNumId w:val="12"/>
  </w:num>
  <w:num w:numId="12">
    <w:abstractNumId w:val="6"/>
  </w:num>
  <w:num w:numId="13">
    <w:abstractNumId w:val="9"/>
  </w:num>
  <w:num w:numId="14">
    <w:abstractNumId w:val="28"/>
  </w:num>
  <w:num w:numId="15">
    <w:abstractNumId w:val="10"/>
  </w:num>
  <w:num w:numId="16">
    <w:abstractNumId w:val="14"/>
  </w:num>
  <w:num w:numId="17">
    <w:abstractNumId w:val="33"/>
  </w:num>
  <w:num w:numId="18">
    <w:abstractNumId w:val="1"/>
  </w:num>
  <w:num w:numId="19">
    <w:abstractNumId w:val="30"/>
  </w:num>
  <w:num w:numId="20">
    <w:abstractNumId w:val="16"/>
  </w:num>
  <w:num w:numId="21">
    <w:abstractNumId w:val="37"/>
  </w:num>
  <w:num w:numId="22">
    <w:abstractNumId w:val="26"/>
  </w:num>
  <w:num w:numId="23">
    <w:abstractNumId w:val="13"/>
  </w:num>
  <w:num w:numId="24">
    <w:abstractNumId w:val="24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1"/>
  </w:num>
  <w:num w:numId="35">
    <w:abstractNumId w:val="4"/>
  </w:num>
  <w:num w:numId="36">
    <w:abstractNumId w:val="7"/>
  </w:num>
  <w:num w:numId="37">
    <w:abstractNumId w:val="11"/>
  </w:num>
  <w:num w:numId="3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070047"/>
    <w:rsid w:val="000104EB"/>
    <w:rsid w:val="00035032"/>
    <w:rsid w:val="000511F9"/>
    <w:rsid w:val="000556B2"/>
    <w:rsid w:val="00070047"/>
    <w:rsid w:val="000A7C33"/>
    <w:rsid w:val="000C26B0"/>
    <w:rsid w:val="001604F7"/>
    <w:rsid w:val="001646B2"/>
    <w:rsid w:val="00183E35"/>
    <w:rsid w:val="001A34A1"/>
    <w:rsid w:val="001E51AA"/>
    <w:rsid w:val="001F7B07"/>
    <w:rsid w:val="00205177"/>
    <w:rsid w:val="00232159"/>
    <w:rsid w:val="00242D9F"/>
    <w:rsid w:val="00254AA7"/>
    <w:rsid w:val="00273DC6"/>
    <w:rsid w:val="002839A5"/>
    <w:rsid w:val="00297847"/>
    <w:rsid w:val="002A4BCE"/>
    <w:rsid w:val="002B64AA"/>
    <w:rsid w:val="002E41D5"/>
    <w:rsid w:val="002E6A97"/>
    <w:rsid w:val="00350C34"/>
    <w:rsid w:val="0035739F"/>
    <w:rsid w:val="00374EA1"/>
    <w:rsid w:val="003A3CD6"/>
    <w:rsid w:val="003E2393"/>
    <w:rsid w:val="004210C7"/>
    <w:rsid w:val="00432C4B"/>
    <w:rsid w:val="0044250E"/>
    <w:rsid w:val="00447971"/>
    <w:rsid w:val="004A0B72"/>
    <w:rsid w:val="00531112"/>
    <w:rsid w:val="00556794"/>
    <w:rsid w:val="005732B5"/>
    <w:rsid w:val="005C1728"/>
    <w:rsid w:val="005D58DB"/>
    <w:rsid w:val="005E4618"/>
    <w:rsid w:val="005E67D8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7792"/>
    <w:rsid w:val="006E59A6"/>
    <w:rsid w:val="006E76AF"/>
    <w:rsid w:val="00704D2A"/>
    <w:rsid w:val="00705582"/>
    <w:rsid w:val="00761738"/>
    <w:rsid w:val="00793AC3"/>
    <w:rsid w:val="007A3740"/>
    <w:rsid w:val="007A4312"/>
    <w:rsid w:val="007E0746"/>
    <w:rsid w:val="007E7322"/>
    <w:rsid w:val="007E7F35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A49D6"/>
    <w:rsid w:val="009A7E81"/>
    <w:rsid w:val="009E77F3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55FCF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6EC"/>
    <w:rsid w:val="00D80B58"/>
    <w:rsid w:val="00D82F9D"/>
    <w:rsid w:val="00DC3217"/>
    <w:rsid w:val="00E0455B"/>
    <w:rsid w:val="00E17F54"/>
    <w:rsid w:val="00E407EC"/>
    <w:rsid w:val="00E550A5"/>
    <w:rsid w:val="00E604D7"/>
    <w:rsid w:val="00E94E89"/>
    <w:rsid w:val="00E97CE9"/>
    <w:rsid w:val="00EA2672"/>
    <w:rsid w:val="00EA588F"/>
    <w:rsid w:val="00EC6CEB"/>
    <w:rsid w:val="00ED26C5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FCF"/>
    <w:rPr>
      <w:sz w:val="24"/>
      <w:szCs w:val="24"/>
    </w:rPr>
  </w:style>
  <w:style w:type="paragraph" w:styleId="Ttulo1">
    <w:name w:val="heading 1"/>
    <w:basedOn w:val="Normal"/>
    <w:next w:val="Normal"/>
    <w:qFormat/>
    <w:rsid w:val="00C55FCF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C55FCF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C55FCF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C55FCF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C55FCF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C55FCF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C55FCF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C55FCF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C55FCF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55FCF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C55FCF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C55FCF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C55FC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55FC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55FCF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  <w:lang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7CA27-1BA6-4832-BD68-6FC5F5DE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</Template>
  <TotalTime>4</TotalTime>
  <Pages>1</Pages>
  <Words>48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CAD03</cp:lastModifiedBy>
  <cp:revision>2</cp:revision>
  <cp:lastPrinted>2015-01-07T11:41:00Z</cp:lastPrinted>
  <dcterms:created xsi:type="dcterms:W3CDTF">2016-05-24T11:10:00Z</dcterms:created>
  <dcterms:modified xsi:type="dcterms:W3CDTF">2016-05-24T11:14:00Z</dcterms:modified>
</cp:coreProperties>
</file>