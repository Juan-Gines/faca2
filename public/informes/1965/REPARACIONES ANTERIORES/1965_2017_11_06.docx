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726ECB">
        <w:rPr>
          <w:rFonts w:ascii="Tahoma" w:hAnsi="Tahoma" w:cs="Tahoma"/>
          <w:b/>
          <w:bCs/>
          <w:sz w:val="20"/>
          <w:szCs w:val="20"/>
          <w:u w:val="single"/>
        </w:rPr>
        <w:t xml:space="preserve"> 1965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726ECB" w:rsidRPr="00726ECB">
        <w:rPr>
          <w:rFonts w:ascii="Tahoma" w:hAnsi="Tahoma" w:cs="Tahoma"/>
          <w:b/>
          <w:sz w:val="20"/>
          <w:szCs w:val="20"/>
          <w:u w:val="single"/>
        </w:rPr>
        <w:t>INTERIOR TAPA ALTA 50ml DIAMANTE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1759F2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 MOLDE SE CLAVA DE CONO, HEMOS PODIDO HACER COMANDA DE 5.000 UNIDADES PERO CON MUCHOS PROBLEMAS, SE SACÓ EL MOLDE DOS VECES PARA COMPLETAR COMANDA.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>Joan Fíguls Ruiz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  <w:r w:rsidR="001759F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698B170" wp14:editId="1ADBECD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56515</wp:posOffset>
                      </wp:positionV>
                      <wp:extent cx="1609725" cy="247015"/>
                      <wp:effectExtent l="53340" t="52070" r="41910" b="43815"/>
                      <wp:wrapNone/>
                      <wp:docPr id="3" name="Entrada de lápiz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609725" cy="2470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0941C97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3" o:spid="_x0000_s1026" type="#_x0000_t75" style="position:absolute;margin-left:.1pt;margin-top:4.35pt;width:127.1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">
                      <v:imagedata r:id="rId10" o:title=""/>
                    </v:shape>
                  </w:pict>
                </mc:Fallback>
              </mc:AlternateConten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1759F2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05/09/17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AB146F" w:rsidRDefault="00AB146F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AB146F">
              <w:rPr>
                <w:rFonts w:ascii="Tahoma" w:hAnsi="Tahoma" w:cs="Tahoma"/>
                <w:bCs/>
                <w:sz w:val="20"/>
                <w:szCs w:val="20"/>
              </w:rPr>
              <w:t xml:space="preserve">Se ha desmontado y se ha comprobado la sincronización de ajuste, los noyós centrales estáticos estaban gripados, se ha rectificado la zona dañada, se ha </w:t>
            </w:r>
            <w:proofErr w:type="spellStart"/>
            <w:r w:rsidRPr="00AB146F">
              <w:rPr>
                <w:rFonts w:ascii="Tahoma" w:hAnsi="Tahoma" w:cs="Tahoma"/>
                <w:bCs/>
                <w:sz w:val="20"/>
                <w:szCs w:val="20"/>
              </w:rPr>
              <w:t>torneado</w:t>
            </w:r>
            <w:proofErr w:type="spellEnd"/>
            <w:r w:rsidRPr="00AB146F">
              <w:rPr>
                <w:rFonts w:ascii="Tahoma" w:hAnsi="Tahoma" w:cs="Tahoma"/>
                <w:bCs/>
                <w:sz w:val="20"/>
                <w:szCs w:val="20"/>
              </w:rPr>
              <w:t xml:space="preserve"> restando roce a la parte trasera de los </w:t>
            </w:r>
            <w:proofErr w:type="spellStart"/>
            <w:r w:rsidRPr="00AB146F">
              <w:rPr>
                <w:rFonts w:ascii="Tahoma" w:hAnsi="Tahoma" w:cs="Tahoma"/>
                <w:bCs/>
                <w:sz w:val="20"/>
                <w:szCs w:val="20"/>
              </w:rPr>
              <w:t>noyos</w:t>
            </w:r>
            <w:proofErr w:type="spellEnd"/>
            <w:r w:rsidRPr="00AB146F">
              <w:rPr>
                <w:rFonts w:ascii="Tahoma" w:hAnsi="Tahoma" w:cs="Tahoma"/>
                <w:bCs/>
                <w:sz w:val="20"/>
                <w:szCs w:val="20"/>
              </w:rPr>
              <w:t xml:space="preserve"> giratorios, se ha pulido y se deja 0.02mm de holgura a fin de evitar que vuelva a ocurrir.</w:t>
            </w:r>
            <w:bookmarkStart w:id="0" w:name="_GoBack"/>
            <w:bookmarkEnd w:id="0"/>
          </w:p>
          <w:p w:rsidR="00AB146F" w:rsidRPr="00AB146F" w:rsidRDefault="00AB146F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Sr.Joan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</w:rPr>
              <w:t>Figus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me hizo alusión a que es posible que hubiera alguna otra cosa respecto a  las dimensiones, en un principio decidimos omitir este parámetro hasta mas adelante.</w:t>
            </w:r>
          </w:p>
          <w:p w:rsidR="00C33347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Pr="00AB146F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73B4" w:rsidRPr="00AB146F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AB146F">
              <w:rPr>
                <w:rFonts w:ascii="Arial" w:hAnsi="Arial" w:cs="Arial"/>
                <w:bCs/>
                <w:sz w:val="22"/>
                <w:szCs w:val="22"/>
              </w:rPr>
              <w:t xml:space="preserve">Responsable Taller: </w:t>
            </w:r>
            <w:r w:rsidR="00EF143D" w:rsidRPr="00AB146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508A3" w:rsidRPr="00AB146F">
              <w:rPr>
                <w:rFonts w:ascii="Arial" w:hAnsi="Arial" w:cs="Arial"/>
                <w:b/>
                <w:bCs/>
                <w:sz w:val="22"/>
                <w:szCs w:val="22"/>
              </w:rPr>
              <w:t>Manuel Serrano</w:t>
            </w:r>
          </w:p>
          <w:p w:rsidR="00E508A3" w:rsidRPr="00AB146F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:rsidR="00E508A3" w:rsidRPr="00AB146F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018CE" w:rsidRPr="00AB146F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AB146F">
              <w:rPr>
                <w:rFonts w:ascii="Arial" w:hAnsi="Arial" w:cs="Arial"/>
                <w:bCs/>
                <w:sz w:val="22"/>
                <w:szCs w:val="22"/>
              </w:rPr>
              <w:t>Firma:</w:t>
            </w:r>
            <w:r w:rsidR="007B5A41" w:rsidRPr="00AB146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E508A3" w:rsidRPr="00AB146F">
              <w:rPr>
                <w:rFonts w:ascii="Arial" w:hAnsi="Arial" w:cs="Arial"/>
                <w:b/>
                <w:bCs/>
                <w:sz w:val="22"/>
                <w:szCs w:val="22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Pr="00AB146F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018CE" w:rsidRPr="00AB146F" w:rsidRDefault="00C018CE" w:rsidP="001759F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AB146F">
              <w:rPr>
                <w:rFonts w:ascii="Arial" w:hAnsi="Arial" w:cs="Arial"/>
                <w:bCs/>
                <w:sz w:val="22"/>
                <w:szCs w:val="22"/>
              </w:rPr>
              <w:t>Fecha</w:t>
            </w:r>
            <w:r w:rsidR="007B5A41" w:rsidRPr="00AB146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AB146F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AB146F" w:rsidRPr="00AB146F">
              <w:rPr>
                <w:rFonts w:ascii="Arial" w:hAnsi="Arial" w:cs="Arial"/>
                <w:bCs/>
                <w:sz w:val="22"/>
                <w:szCs w:val="22"/>
              </w:rPr>
              <w:t>06/11/2017</w:t>
            </w:r>
            <w:r w:rsidR="00EF143D" w:rsidRPr="00AB146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B70274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6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HORAS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B70274" w:rsidRPr="006336FA" w:rsidRDefault="00B7027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  <w:r w:rsidR="009B64AC"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B70274">
              <w:rPr>
                <w:noProof/>
              </w:rPr>
              <w:t xml:space="preserve"> </w:t>
            </w:r>
            <w:r w:rsidR="00B7027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0F511B6" wp14:editId="44B54AB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52705</wp:posOffset>
                      </wp:positionV>
                      <wp:extent cx="1609725" cy="247015"/>
                      <wp:effectExtent l="53340" t="52070" r="41910" b="4381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609725" cy="2470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6D647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-1.3pt;margin-top:4.05pt;width:127.1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009" w:type="dxa"/>
          </w:tcPr>
          <w:p w:rsidR="00E17F54" w:rsidRPr="006738E1" w:rsidRDefault="00E17F54" w:rsidP="001759F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13"/>
      <w:footerReference w:type="default" r:id="rId14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6AA" w:rsidRDefault="005F36AA">
      <w:r>
        <w:separator/>
      </w:r>
    </w:p>
  </w:endnote>
  <w:endnote w:type="continuationSeparator" w:id="0">
    <w:p w:rsidR="005F36AA" w:rsidRDefault="005F3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AB146F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6AA" w:rsidRDefault="005F36AA">
      <w:r>
        <w:separator/>
      </w:r>
    </w:p>
  </w:footnote>
  <w:footnote w:type="continuationSeparator" w:id="0">
    <w:p w:rsidR="005F36AA" w:rsidRDefault="005F3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3AC3"/>
    <w:rsid w:val="00035032"/>
    <w:rsid w:val="000511F9"/>
    <w:rsid w:val="000556B2"/>
    <w:rsid w:val="000A7C33"/>
    <w:rsid w:val="001417D7"/>
    <w:rsid w:val="001604F7"/>
    <w:rsid w:val="001646B2"/>
    <w:rsid w:val="001759F2"/>
    <w:rsid w:val="00183E35"/>
    <w:rsid w:val="0019232C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97F68"/>
    <w:rsid w:val="004A0B72"/>
    <w:rsid w:val="00531112"/>
    <w:rsid w:val="00556794"/>
    <w:rsid w:val="005732B5"/>
    <w:rsid w:val="005C1728"/>
    <w:rsid w:val="005D58DB"/>
    <w:rsid w:val="005E4618"/>
    <w:rsid w:val="005E67D8"/>
    <w:rsid w:val="005F36AA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26ECB"/>
    <w:rsid w:val="00760A87"/>
    <w:rsid w:val="00761738"/>
    <w:rsid w:val="00793AC3"/>
    <w:rsid w:val="007A3740"/>
    <w:rsid w:val="007A4312"/>
    <w:rsid w:val="007B5A41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B64AC"/>
    <w:rsid w:val="009E77F3"/>
    <w:rsid w:val="00A273F3"/>
    <w:rsid w:val="00A534ED"/>
    <w:rsid w:val="00A57B62"/>
    <w:rsid w:val="00A81903"/>
    <w:rsid w:val="00A825C2"/>
    <w:rsid w:val="00AA51A8"/>
    <w:rsid w:val="00AB146F"/>
    <w:rsid w:val="00AB40DC"/>
    <w:rsid w:val="00AB70B8"/>
    <w:rsid w:val="00AE0A58"/>
    <w:rsid w:val="00AE1BEB"/>
    <w:rsid w:val="00AE6B70"/>
    <w:rsid w:val="00B42F0C"/>
    <w:rsid w:val="00B5191D"/>
    <w:rsid w:val="00B61BEC"/>
    <w:rsid w:val="00B70274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  <w:rsid w:val="00FE6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7-09-18T07:51:55.475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2050 250 420,'0'0'16,"0"0"-23,0-1 7,0 3-3,7 1 1,2 3 5,15 4-2,106 32 1,-31-14-2,13-5 0,-35-9-3,-22-4 6,-27 3-2,-26-3 1,-24 2-2,-87 6 3,-15-2 6,-20-2 25,-120 9-8,29-2 8,11-2 29,-93 10-44,64-3-7,40-4-5,-30 6-10,67-8 4,52-6-6,27-4-1,53-7 4,40-3 3,74-15-2,27-3 1,32-8 10,130-21 15,-17 2 15,-5 4 45,126-13-66,-62 13-15,-33 9-10,73 2-15,-81 11-10,-54 9-30,20 4 37,-74 3 5,-48 3 15,-35-1 13,-39 1-7,-30 0 1,-64 2-5,-16-2 2,-17 1-1,-76-9 1,18-3 3,10-7 148,-42-8-12,55 8-66,42 6-69,27 4-4,36 7 0,26 3 0,43 19 0,13 3-8,14 1-92,58 2 54,-19-11 32,-14-10 18,15-13-2,-32-5-3,-22-4-12,-19-14 2,-25 3 8,-11 3 150,-15-4-104,2 10-43,3 11 0,7 8 0,1 6 0,6 5 0,34 8 0,8-4 0,12-6 0,60-9-1,-10-2-19,-4-6-32,43-15 57,-29 6 23,-19 3 12,25 6-40,-25 6 0,-16 1 0,32 7 0,-24-1 0,-13 0-20,6-3-14,-32-1 4,-28-2-27,-56 3 39,-41 2 13,-40 5 14,-158 15 18,5 2 15,-10 5 44,-168 25-86,68-4 0,39-2 0,-89 19 0,109-18 0,74-13 0,25-4 0,92-13 0,72-15 0,90-14 0,53-13 0,46-8 0,156-34 0,-20 5 0,-5 2 0,124-25 0,-74 17 0,-42 9 0,70-9 0,-80 16 0,-52 10 0,19-2 0,-67 10-70,-42 8-405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2050 250 420,'0'0'16,"0"0"-23,0-1 7,0 3-3,7 1 1,2 3 5,15 4-2,106 32 1,-31-14-2,13-5 0,-35-9-3,-22-4 6,-27 3-2,-26-3 1,-24 2-2,-87 6 3,-15-2 6,-20-2 25,-120 9-8,29-2 8,11-2 29,-93 10-44,64-3-7,40-4-5,-30 6-10,67-8 4,52-6-6,27-4-1,53-7 4,40-3 3,74-15-2,27-3 1,32-8 10,130-21 15,-17 2 15,-5 4 45,126-13-66,-62 13-15,-33 9-10,73 2-15,-81 11-10,-54 9-30,20 4 37,-74 3 5,-48 3 15,-35-1 13,-39 1-7,-30 0 1,-64 2-5,-16-2 2,-17 1-1,-76-9 1,18-3 3,10-7 148,-42-8-12,55 8-66,42 6-69,27 4-4,36 7 0,26 3 0,43 19 0,13 3-8,14 1-92,58 2 54,-19-11 32,-14-10 18,15-13-2,-32-5-3,-22-4-12,-19-14 2,-25 3 8,-11 3 150,-15-4-104,2 10-43,3 11 0,7 8 0,1 6 0,6 5 0,34 8 0,8-4 0,12-6 0,60-9-1,-10-2-19,-4-6-32,43-15 57,-29 6 23,-19 3 12,25 6-40,-25 6 0,-16 1 0,32 7 0,-24-1 0,-13 0-20,6-3-14,-32-1 4,-28-2-27,-56 3 39,-41 2 13,-40 5 14,-158 15 18,5 2 15,-10 5 44,-168 25-86,68-4 0,39-2 0,-89 19 0,109-18 0,74-13 0,25-4 0,92-13 0,72-15 0,90-14 0,53-13 0,46-8 0,156-34 0,-20 5 0,-5 2 0,124-25 0,-74 17 0,-42 9 0,70-9 0,-80 16 0,-52 10 0,19-2 0,-67 10-70,-42 8-405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F7E37-0DC2-4429-83DF-0C950D54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3</cp:revision>
  <cp:lastPrinted>2015-01-07T11:41:00Z</cp:lastPrinted>
  <dcterms:created xsi:type="dcterms:W3CDTF">2017-09-18T07:52:00Z</dcterms:created>
  <dcterms:modified xsi:type="dcterms:W3CDTF">2017-11-08T08:29:00Z</dcterms:modified>
</cp:coreProperties>
</file>