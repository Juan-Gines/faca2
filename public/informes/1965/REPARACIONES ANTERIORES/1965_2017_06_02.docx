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726ECB">
        <w:rPr>
          <w:rFonts w:ascii="Tahoma" w:hAnsi="Tahoma" w:cs="Tahoma"/>
          <w:b/>
          <w:bCs/>
          <w:sz w:val="20"/>
          <w:szCs w:val="20"/>
          <w:u w:val="single"/>
        </w:rPr>
        <w:t xml:space="preserve"> 1965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726ECB" w:rsidRPr="00726ECB">
        <w:rPr>
          <w:rFonts w:ascii="Tahoma" w:hAnsi="Tahoma" w:cs="Tahoma"/>
          <w:b/>
          <w:sz w:val="20"/>
          <w:szCs w:val="20"/>
          <w:u w:val="single"/>
        </w:rPr>
        <w:t>INTERIOR TAPA ALTA 50ml DIAMANTE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C773B4" w:rsidRPr="00C018CE" w:rsidRDefault="00C773B4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>Joan Fíguls Ruiz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574B8B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  <w:r w:rsidR="00574B8B" w:rsidRPr="00574B8B">
              <w:rPr>
                <w:rFonts w:ascii="Arial" w:hAnsi="Arial" w:cs="Arial"/>
                <w:b/>
                <w:bCs/>
                <w:highlight w:val="red"/>
              </w:rPr>
              <w:t>26/04/17</w:t>
            </w:r>
          </w:p>
          <w:p w:rsidR="00C33347" w:rsidRDefault="00C33347" w:rsidP="00C018CE">
            <w:pPr>
              <w:pBdr>
                <w:bottom w:val="single" w:sz="12" w:space="1" w:color="auto"/>
              </w:pBd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Se entrega molde nuevo para primeras pruebas.</w:t>
            </w:r>
          </w:p>
          <w:p w:rsidR="00574B8B" w:rsidRDefault="00574B8B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  <w:r w:rsidRPr="00574B8B">
              <w:rPr>
                <w:rFonts w:ascii="Tahoma" w:hAnsi="Tahoma" w:cs="Tahoma"/>
                <w:b/>
                <w:bCs/>
                <w:sz w:val="20"/>
                <w:szCs w:val="20"/>
                <w:highlight w:val="green"/>
                <w:u w:val="single"/>
              </w:rPr>
              <w:t>A fecha 02/06/17</w:t>
            </w:r>
          </w:p>
          <w:p w:rsidR="00574B8B" w:rsidRPr="00574B8B" w:rsidRDefault="00574B8B" w:rsidP="00574B8B">
            <w:pPr>
              <w:pStyle w:val="Prrafodelista"/>
              <w:numPr>
                <w:ilvl w:val="0"/>
                <w:numId w:val="39"/>
              </w:num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74B8B">
              <w:rPr>
                <w:rFonts w:ascii="Arial" w:hAnsi="Arial" w:cs="Arial"/>
                <w:bCs/>
                <w:sz w:val="20"/>
                <w:szCs w:val="20"/>
              </w:rPr>
              <w:t>Después de las primera prueba y haciendo referencia al informe de Fabrica:</w:t>
            </w:r>
          </w:p>
          <w:p w:rsidR="00574B8B" w:rsidRPr="00574B8B" w:rsidRDefault="00574B8B" w:rsidP="00574B8B">
            <w:pPr>
              <w:pStyle w:val="Prrafodelista"/>
              <w:numPr>
                <w:ilvl w:val="0"/>
                <w:numId w:val="39"/>
              </w:num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74B8B">
              <w:rPr>
                <w:rFonts w:ascii="Arial" w:hAnsi="Arial" w:cs="Arial"/>
                <w:bCs/>
                <w:sz w:val="20"/>
                <w:szCs w:val="20"/>
              </w:rPr>
              <w:t>Desmontamos molde y hemos visto que el eje central quedaba frenado por su extremo al rozar en una de las placas, mecanizamos interior tras cojinete a fin de evitar que roce y se frene.</w:t>
            </w:r>
          </w:p>
          <w:p w:rsidR="00574B8B" w:rsidRPr="00574B8B" w:rsidRDefault="00574B8B" w:rsidP="00574B8B">
            <w:pPr>
              <w:pStyle w:val="Prrafodelista"/>
              <w:numPr>
                <w:ilvl w:val="0"/>
                <w:numId w:val="39"/>
              </w:num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74B8B">
              <w:rPr>
                <w:rFonts w:ascii="Arial" w:hAnsi="Arial" w:cs="Arial"/>
                <w:bCs/>
                <w:sz w:val="20"/>
                <w:szCs w:val="20"/>
              </w:rPr>
              <w:t xml:space="preserve">Pulimos camisas y roscas en sentido de salida en ambas figuras, comprobamos funcionamiento en </w:t>
            </w:r>
            <w:proofErr w:type="spellStart"/>
            <w:r w:rsidRPr="00574B8B">
              <w:rPr>
                <w:rFonts w:ascii="Arial" w:hAnsi="Arial" w:cs="Arial"/>
                <w:bCs/>
                <w:sz w:val="20"/>
                <w:szCs w:val="20"/>
              </w:rPr>
              <w:t>vacio</w:t>
            </w:r>
            <w:proofErr w:type="spellEnd"/>
            <w:r w:rsidRPr="00574B8B">
              <w:rPr>
                <w:rFonts w:ascii="Arial" w:hAnsi="Arial" w:cs="Arial"/>
                <w:bCs/>
                <w:sz w:val="20"/>
                <w:szCs w:val="20"/>
              </w:rPr>
              <w:t xml:space="preserve"> y funciona correctamente.</w:t>
            </w:r>
          </w:p>
          <w:p w:rsidR="00574B8B" w:rsidRPr="00574B8B" w:rsidRDefault="00574B8B" w:rsidP="00574B8B">
            <w:pPr>
              <w:pStyle w:val="Prrafodelista"/>
              <w:numPr>
                <w:ilvl w:val="0"/>
                <w:numId w:val="39"/>
              </w:num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74B8B">
              <w:rPr>
                <w:rFonts w:ascii="Arial" w:hAnsi="Arial" w:cs="Arial"/>
                <w:bCs/>
                <w:sz w:val="20"/>
                <w:szCs w:val="20"/>
              </w:rPr>
              <w:t>Esperamos resultados de próxima prueba.</w:t>
            </w: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Pr="00726ECB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726ECB">
              <w:rPr>
                <w:rFonts w:ascii="Arial" w:hAnsi="Arial" w:cs="Arial"/>
                <w:bCs/>
              </w:rPr>
              <w:t xml:space="preserve">Responsable Taller: </w:t>
            </w:r>
            <w:r w:rsidR="00EF143D" w:rsidRPr="00726ECB">
              <w:rPr>
                <w:rFonts w:ascii="Arial" w:hAnsi="Arial" w:cs="Arial"/>
                <w:bCs/>
              </w:rPr>
              <w:t xml:space="preserve"> </w:t>
            </w:r>
            <w:r w:rsidR="00E508A3" w:rsidRPr="00726ECB">
              <w:rPr>
                <w:rFonts w:ascii="Arial" w:hAnsi="Arial" w:cs="Arial"/>
                <w:b/>
                <w:bCs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726ECB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726ECB">
              <w:rPr>
                <w:rFonts w:ascii="Arial" w:hAnsi="Arial" w:cs="Arial"/>
                <w:bCs/>
              </w:rPr>
              <w:t>Firma:</w:t>
            </w:r>
            <w:r w:rsidR="007B5A41" w:rsidRPr="00726ECB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E508A3" w:rsidRPr="00726ECB">
              <w:rPr>
                <w:rFonts w:ascii="Arial" w:hAnsi="Arial" w:cs="Arial"/>
                <w:b/>
                <w:bCs/>
              </w:rPr>
              <w:t>M.Serrano</w:t>
            </w:r>
            <w:proofErr w:type="spellEnd"/>
          </w:p>
        </w:tc>
        <w:tc>
          <w:tcPr>
            <w:tcW w:w="2009" w:type="dxa"/>
          </w:tcPr>
          <w:p w:rsidR="00C018CE" w:rsidRPr="00726ECB" w:rsidRDefault="00C018CE" w:rsidP="00574B8B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726ECB">
              <w:rPr>
                <w:rFonts w:ascii="Arial" w:hAnsi="Arial" w:cs="Arial"/>
                <w:bCs/>
              </w:rPr>
              <w:t>Fecha</w:t>
            </w:r>
            <w:r w:rsidR="007B5A41" w:rsidRPr="00726ECB">
              <w:rPr>
                <w:rFonts w:ascii="Arial" w:hAnsi="Arial" w:cs="Arial"/>
                <w:bCs/>
              </w:rPr>
              <w:t xml:space="preserve"> </w:t>
            </w:r>
            <w:r w:rsidRPr="00726ECB">
              <w:rPr>
                <w:rFonts w:ascii="Arial" w:hAnsi="Arial" w:cs="Arial"/>
                <w:bCs/>
              </w:rPr>
              <w:t>:</w:t>
            </w:r>
            <w:r w:rsidR="00EF143D" w:rsidRPr="00726ECB">
              <w:rPr>
                <w:rFonts w:ascii="Arial" w:hAnsi="Arial" w:cs="Arial"/>
                <w:bCs/>
              </w:rPr>
              <w:t xml:space="preserve"> </w:t>
            </w:r>
            <w:r w:rsidR="00574B8B" w:rsidRPr="008F7648">
              <w:rPr>
                <w:rFonts w:ascii="Arial" w:hAnsi="Arial" w:cs="Arial"/>
                <w:b/>
                <w:bCs/>
              </w:rPr>
              <w:t>02/06/2017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B70274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6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HORAS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Default="00B7027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LAS PIEZAS UNA VEZ ESTÁN LLENAS ES IMPOSIBLE RETIRAR LA ROSCA, HEMOS TENIDO QUE ROMPER LAS PIEZAS.</w:t>
            </w:r>
          </w:p>
          <w:p w:rsidR="00B70274" w:rsidRPr="006336FA" w:rsidRDefault="00B7027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ES DEBIDO A QUE NI LA ROSCA NI LA CAMISA ESTÁN CORRECTAMENTE PÚLIDAS, NO PODEMOS TOMAR MEDIDAS DE LAS PIEZAS FABRICADAS PORQUÉ EL MOLDE NO HA PRODUCIDO DE FORMA CONTINUADA.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lastRenderedPageBreak/>
              <w:t xml:space="preserve">Responsable Producción Inyección: </w:t>
            </w:r>
            <w:r w:rsidR="009B64AC">
              <w:rPr>
                <w:rFonts w:ascii="Arial" w:hAnsi="Arial" w:cs="Arial"/>
                <w:bCs/>
                <w:sz w:val="16"/>
                <w:szCs w:val="16"/>
              </w:rPr>
              <w:t>Joan Fíguls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B70274">
              <w:rPr>
                <w:noProof/>
              </w:rPr>
              <w:t xml:space="preserve"> </w:t>
            </w:r>
            <w:r w:rsidR="00B7027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0F511B6" wp14:editId="44B54AB5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52705</wp:posOffset>
                      </wp:positionV>
                      <wp:extent cx="1609725" cy="247015"/>
                      <wp:effectExtent l="53340" t="52070" r="41910" b="43815"/>
                      <wp:wrapNone/>
                      <wp:docPr id="1" name="Entrada de lápiz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>
                                <a14:cpLocks xmlns:a14="http://schemas.microsoft.com/office/drawing/2010/main" noChangeAspect="1" noChangeArrowheads="1"/>
                              </w14:cNvContentPartPr>
                            </w14:nvContentPartPr>
                            <w14:xfrm>
                              <a:off x="0" y="0"/>
                              <a:ext cx="1609725" cy="24701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6D647B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-1.3pt;margin-top:4.05pt;width:127.1pt;height: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B70274">
              <w:rPr>
                <w:rFonts w:ascii="Arial" w:hAnsi="Arial" w:cs="Arial"/>
                <w:bCs/>
                <w:sz w:val="16"/>
                <w:szCs w:val="16"/>
              </w:rPr>
              <w:t>15/05/17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11"/>
      <w:footerReference w:type="default" r:id="rId12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C2D" w:rsidRDefault="005E2C2D">
      <w:r>
        <w:separator/>
      </w:r>
    </w:p>
  </w:endnote>
  <w:endnote w:type="continuationSeparator" w:id="0">
    <w:p w:rsidR="005E2C2D" w:rsidRDefault="005E2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E62F04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C2D" w:rsidRDefault="005E2C2D">
      <w:r>
        <w:separator/>
      </w:r>
    </w:p>
  </w:footnote>
  <w:footnote w:type="continuationSeparator" w:id="0">
    <w:p w:rsidR="005E2C2D" w:rsidRDefault="005E2C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020EBA"/>
    <w:multiLevelType w:val="hybridMultilevel"/>
    <w:tmpl w:val="44C82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8"/>
  </w:num>
  <w:num w:numId="3">
    <w:abstractNumId w:val="23"/>
  </w:num>
  <w:num w:numId="4">
    <w:abstractNumId w:val="20"/>
  </w:num>
  <w:num w:numId="5">
    <w:abstractNumId w:val="19"/>
  </w:num>
  <w:num w:numId="6">
    <w:abstractNumId w:val="37"/>
  </w:num>
  <w:num w:numId="7">
    <w:abstractNumId w:val="30"/>
  </w:num>
  <w:num w:numId="8">
    <w:abstractNumId w:val="35"/>
  </w:num>
  <w:num w:numId="9">
    <w:abstractNumId w:val="22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4"/>
  </w:num>
  <w:num w:numId="17">
    <w:abstractNumId w:val="34"/>
  </w:num>
  <w:num w:numId="18">
    <w:abstractNumId w:val="1"/>
  </w:num>
  <w:num w:numId="19">
    <w:abstractNumId w:val="31"/>
  </w:num>
  <w:num w:numId="20">
    <w:abstractNumId w:val="16"/>
  </w:num>
  <w:num w:numId="21">
    <w:abstractNumId w:val="38"/>
  </w:num>
  <w:num w:numId="22">
    <w:abstractNumId w:val="26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3AC3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D4D85"/>
    <w:rsid w:val="001E51AA"/>
    <w:rsid w:val="001F7B07"/>
    <w:rsid w:val="00205177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A3CD6"/>
    <w:rsid w:val="003E2393"/>
    <w:rsid w:val="004210C7"/>
    <w:rsid w:val="00432C4B"/>
    <w:rsid w:val="0044250E"/>
    <w:rsid w:val="00447971"/>
    <w:rsid w:val="00497F68"/>
    <w:rsid w:val="004A0B72"/>
    <w:rsid w:val="00531112"/>
    <w:rsid w:val="00556794"/>
    <w:rsid w:val="005732B5"/>
    <w:rsid w:val="00574B8B"/>
    <w:rsid w:val="005C1728"/>
    <w:rsid w:val="005D58DB"/>
    <w:rsid w:val="005E2C2D"/>
    <w:rsid w:val="005E4618"/>
    <w:rsid w:val="005E67D8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5530"/>
    <w:rsid w:val="006B7792"/>
    <w:rsid w:val="006E59A6"/>
    <w:rsid w:val="006E76AF"/>
    <w:rsid w:val="00704D2A"/>
    <w:rsid w:val="00705582"/>
    <w:rsid w:val="00726ECB"/>
    <w:rsid w:val="00760A87"/>
    <w:rsid w:val="00761738"/>
    <w:rsid w:val="00793AC3"/>
    <w:rsid w:val="007A3740"/>
    <w:rsid w:val="007A4312"/>
    <w:rsid w:val="007B5A41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8F7648"/>
    <w:rsid w:val="00913EA0"/>
    <w:rsid w:val="00916CDA"/>
    <w:rsid w:val="009345A4"/>
    <w:rsid w:val="00953572"/>
    <w:rsid w:val="00965CA4"/>
    <w:rsid w:val="00966EF9"/>
    <w:rsid w:val="00990F78"/>
    <w:rsid w:val="00991D9A"/>
    <w:rsid w:val="009A49D6"/>
    <w:rsid w:val="009A7E81"/>
    <w:rsid w:val="009B64AC"/>
    <w:rsid w:val="009E77F3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AE6B70"/>
    <w:rsid w:val="00B42F0C"/>
    <w:rsid w:val="00B5191D"/>
    <w:rsid w:val="00B61BEC"/>
    <w:rsid w:val="00B70274"/>
    <w:rsid w:val="00B83A8F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8A3"/>
    <w:rsid w:val="00E550A5"/>
    <w:rsid w:val="00E604D7"/>
    <w:rsid w:val="00E62F04"/>
    <w:rsid w:val="00E71164"/>
    <w:rsid w:val="00E94E89"/>
    <w:rsid w:val="00E97CE9"/>
    <w:rsid w:val="00EA2672"/>
    <w:rsid w:val="00EA588F"/>
    <w:rsid w:val="00EC6CEB"/>
    <w:rsid w:val="00ED26C5"/>
    <w:rsid w:val="00EF143D"/>
    <w:rsid w:val="00F364CC"/>
    <w:rsid w:val="00F37D1B"/>
    <w:rsid w:val="00F9095B"/>
    <w:rsid w:val="00FA3DCD"/>
    <w:rsid w:val="00FA7C8C"/>
    <w:rsid w:val="00FE6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574B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574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4-01-07T14:09:45.186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2050 250 420,'0'0'16,"0"0"-23,0-1 7,0 3-3,7 1 1,2 3 5,15 4-2,106 32 1,-31-14-2,13-5 0,-35-9-3,-22-4 6,-27 3-2,-26-3 1,-24 2-2,-87 6 3,-15-2 6,-20-2 25,-120 9-8,29-2 8,11-2 29,-93 10-44,64-3-7,40-4-5,-30 6-10,67-8 4,52-6-6,27-4-1,53-7 4,40-3 3,74-15-2,27-3 1,32-8 10,130-21 15,-17 2 15,-5 4 45,126-13-66,-62 13-15,-33 9-10,73 2-15,-81 11-10,-54 9-30,20 4 37,-74 3 5,-48 3 15,-35-1 13,-39 1-7,-30 0 1,-64 2-5,-16-2 2,-17 1-1,-76-9 1,18-3 3,10-7 148,-42-8-12,55 8-66,42 6-69,27 4-4,36 7 0,26 3 0,43 19 0,13 3-8,14 1-92,58 2 54,-19-11 32,-14-10 18,15-13-2,-32-5-3,-22-4-12,-19-14 2,-25 3 8,-11 3 150,-15-4-104,2 10-43,3 11 0,7 8 0,1 6 0,6 5 0,34 8 0,8-4 0,12-6 0,60-9-1,-10-2-19,-4-6-32,43-15 57,-29 6 23,-19 3 12,25 6-40,-25 6 0,-16 1 0,32 7 0,-24-1 0,-13 0-20,6-3-14,-32-1 4,-28-2-27,-56 3 39,-41 2 13,-40 5 14,-158 15 18,5 2 15,-10 5 44,-168 25-86,68-4 0,39-2 0,-89 19 0,109-18 0,74-13 0,25-4 0,92-13 0,72-15 0,90-14 0,53-13 0,46-8 0,156-34 0,-20 5 0,-5 2 0,124-25 0,-74 17 0,-42 9 0,70-9 0,-80 16 0,-52 10 0,19-2 0,-67 10-70,-42 8-405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C5FD5-4B1E-434A-9684-5DF2DB0A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2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JEFE TALLER-2</cp:lastModifiedBy>
  <cp:revision>3</cp:revision>
  <cp:lastPrinted>2015-01-07T11:41:00Z</cp:lastPrinted>
  <dcterms:created xsi:type="dcterms:W3CDTF">2017-06-02T17:55:00Z</dcterms:created>
  <dcterms:modified xsi:type="dcterms:W3CDTF">2017-06-02T17:56:00Z</dcterms:modified>
</cp:coreProperties>
</file>