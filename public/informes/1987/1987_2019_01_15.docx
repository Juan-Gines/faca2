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38007F">
        <w:rPr>
          <w:rFonts w:ascii="Tahoma" w:hAnsi="Tahoma" w:cs="Tahoma"/>
          <w:b/>
          <w:bCs/>
          <w:sz w:val="20"/>
          <w:szCs w:val="20"/>
          <w:u w:val="single"/>
        </w:rPr>
        <w:t>87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 50ml</w:t>
      </w:r>
      <w:r w:rsidR="0038007F">
        <w:rPr>
          <w:rFonts w:ascii="Tahoma" w:hAnsi="Tahoma" w:cs="Tahoma"/>
          <w:b/>
          <w:sz w:val="20"/>
          <w:szCs w:val="20"/>
          <w:u w:val="single"/>
        </w:rPr>
        <w:t xml:space="preserve"> 4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535D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38007F">
              <w:rPr>
                <w:rFonts w:ascii="Arial" w:hAnsi="Arial" w:cs="Arial"/>
                <w:bCs/>
              </w:rPr>
              <w:t>15/01/2019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entrega molde nuevo para primeras pruebas.</w:t>
            </w:r>
          </w:p>
          <w:p w:rsidR="00EB2BF4" w:rsidRDefault="0038007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Figuras numeradas del Nº37 al 40</w:t>
            </w:r>
            <w:r w:rsidR="00EB2BF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8007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15/01/19</w:t>
            </w:r>
            <w:bookmarkStart w:id="0" w:name="_GoBack"/>
            <w:bookmarkEnd w:id="0"/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95" w:rsidRDefault="00031495">
      <w:r>
        <w:separator/>
      </w:r>
    </w:p>
  </w:endnote>
  <w:endnote w:type="continuationSeparator" w:id="0">
    <w:p w:rsidR="00031495" w:rsidRDefault="0003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38007F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95" w:rsidRDefault="00031495">
      <w:r>
        <w:separator/>
      </w:r>
    </w:p>
  </w:footnote>
  <w:footnote w:type="continuationSeparator" w:id="0">
    <w:p w:rsidR="00031495" w:rsidRDefault="0003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69A5A2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2263-05A3-4FA1-880A-A977EF6E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76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7</cp:revision>
  <cp:lastPrinted>2015-01-07T11:41:00Z</cp:lastPrinted>
  <dcterms:created xsi:type="dcterms:W3CDTF">2017-04-11T10:27:00Z</dcterms:created>
  <dcterms:modified xsi:type="dcterms:W3CDTF">2019-01-15T17:50:00Z</dcterms:modified>
</cp:coreProperties>
</file>