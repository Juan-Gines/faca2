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EF4D46">
        <w:rPr>
          <w:rFonts w:ascii="Tahoma" w:hAnsi="Tahoma" w:cs="Tahoma"/>
          <w:b/>
          <w:bCs/>
          <w:sz w:val="20"/>
          <w:szCs w:val="20"/>
          <w:u w:val="single"/>
        </w:rPr>
        <w:t>90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Bi-inyeccion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Cvs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(1ª Fase)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535D25" w:rsidRPr="00C018CE" w:rsidRDefault="00535D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33347" w:rsidRDefault="00C333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entrega mo</w:t>
            </w:r>
            <w:r w:rsidR="00EF4D46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lde nuevo para primeras pruebas.</w:t>
            </w:r>
          </w:p>
          <w:p w:rsidR="00EF4D46" w:rsidRDefault="00EF4D46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adjunta plano conjunto y plano pieza.</w:t>
            </w:r>
            <w:bookmarkStart w:id="0" w:name="_GoBack"/>
            <w:bookmarkEnd w:id="0"/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F4D4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F4D46">
              <w:rPr>
                <w:rFonts w:ascii="Arial" w:hAnsi="Arial" w:cs="Arial"/>
                <w:b/>
                <w:bCs/>
                <w:sz w:val="28"/>
                <w:szCs w:val="28"/>
              </w:rPr>
              <w:t>07/03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800" w:rsidRDefault="00AA4800">
      <w:r>
        <w:separator/>
      </w:r>
    </w:p>
  </w:endnote>
  <w:endnote w:type="continuationSeparator" w:id="0">
    <w:p w:rsidR="00AA4800" w:rsidRDefault="00AA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EF4D46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800" w:rsidRDefault="00AA4800">
      <w:r>
        <w:separator/>
      </w:r>
    </w:p>
  </w:footnote>
  <w:footnote w:type="continuationSeparator" w:id="0">
    <w:p w:rsidR="00AA4800" w:rsidRDefault="00AA4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210C7"/>
    <w:rsid w:val="00432C4B"/>
    <w:rsid w:val="0044250E"/>
    <w:rsid w:val="00447971"/>
    <w:rsid w:val="00497F68"/>
    <w:rsid w:val="004A0B72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9F41C5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D5D4E-96E0-4AA9-9B1F-AD3320C9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78</TotalTime>
  <Pages>2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8</cp:revision>
  <cp:lastPrinted>2015-01-07T11:41:00Z</cp:lastPrinted>
  <dcterms:created xsi:type="dcterms:W3CDTF">2017-04-11T10:27:00Z</dcterms:created>
  <dcterms:modified xsi:type="dcterms:W3CDTF">2019-03-07T16:23:00Z</dcterms:modified>
</cp:coreProperties>
</file>