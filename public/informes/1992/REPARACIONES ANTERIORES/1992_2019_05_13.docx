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072FF0">
        <w:rPr>
          <w:rFonts w:ascii="Tahoma" w:hAnsi="Tahoma" w:cs="Tahoma"/>
          <w:b/>
          <w:bCs/>
          <w:sz w:val="20"/>
          <w:szCs w:val="20"/>
          <w:u w:val="single"/>
        </w:rPr>
        <w:t>92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E26625" w:rsidRDefault="00587279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queda la proforma enganchada en el casquillo.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F87859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</w:t>
            </w:r>
            <w:bookmarkStart w:id="0" w:name="_GoBack"/>
            <w:bookmarkEnd w:id="0"/>
            <w:r w:rsidR="0063481F">
              <w:rPr>
                <w:rFonts w:ascii="Arial" w:hAnsi="Arial" w:cs="Arial"/>
                <w:bCs/>
                <w:sz w:val="16"/>
                <w:szCs w:val="16"/>
              </w:rPr>
              <w:t>/05/2019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BD667E" w:rsidRDefault="00587279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Se ha variado la forma de la partición por la parte del casquillo, se ha eliminado el aro que creemos pueda ser la causa principal.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58727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587279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  <w:r w:rsidR="0063481F">
              <w:rPr>
                <w:rFonts w:ascii="Arial" w:hAnsi="Arial" w:cs="Arial"/>
                <w:b/>
                <w:bCs/>
                <w:sz w:val="28"/>
                <w:szCs w:val="28"/>
              </w:rPr>
              <w:t>05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822" w:rsidRDefault="00C56822">
      <w:r>
        <w:separator/>
      </w:r>
    </w:p>
  </w:endnote>
  <w:endnote w:type="continuationSeparator" w:id="0">
    <w:p w:rsidR="00C56822" w:rsidRDefault="00C5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F87859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822" w:rsidRDefault="00C56822">
      <w:r>
        <w:separator/>
      </w:r>
    </w:p>
  </w:footnote>
  <w:footnote w:type="continuationSeparator" w:id="0">
    <w:p w:rsidR="00C56822" w:rsidRDefault="00C56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4C372C"/>
    <w:rsid w:val="0050670E"/>
    <w:rsid w:val="00530918"/>
    <w:rsid w:val="00531112"/>
    <w:rsid w:val="00535D25"/>
    <w:rsid w:val="00556794"/>
    <w:rsid w:val="005732B5"/>
    <w:rsid w:val="00587279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56822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87859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A27DF0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36C46-19C6-4946-A3C8-93F14A46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122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14</cp:revision>
  <cp:lastPrinted>2015-01-07T11:41:00Z</cp:lastPrinted>
  <dcterms:created xsi:type="dcterms:W3CDTF">2017-04-11T10:27:00Z</dcterms:created>
  <dcterms:modified xsi:type="dcterms:W3CDTF">2019-05-13T14:49:00Z</dcterms:modified>
</cp:coreProperties>
</file>