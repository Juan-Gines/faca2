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072FF0">
        <w:rPr>
          <w:rFonts w:ascii="Tahoma" w:hAnsi="Tahoma" w:cs="Tahoma"/>
          <w:b/>
          <w:bCs/>
          <w:sz w:val="20"/>
          <w:szCs w:val="20"/>
          <w:u w:val="single"/>
        </w:rPr>
        <w:t>92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Bi-inyeccion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2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Cvs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(1ª Fase)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E26625" w:rsidRDefault="001F484E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Cambio de proforma a versión C</w:t>
            </w:r>
            <w:r w:rsidR="00587279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E26625" w:rsidRPr="00C018CE" w:rsidRDefault="00E266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1F484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03/06</w:t>
            </w:r>
            <w:r w:rsidR="0063481F">
              <w:rPr>
                <w:rFonts w:ascii="Arial" w:hAnsi="Arial" w:cs="Arial"/>
                <w:bCs/>
                <w:sz w:val="16"/>
                <w:szCs w:val="16"/>
              </w:rPr>
              <w:t>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F4D46" w:rsidRPr="00BD667E" w:rsidRDefault="00587279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Se ha variado la forma de la </w:t>
            </w:r>
            <w:r w:rsidR="001F484E">
              <w:rPr>
                <w:rFonts w:ascii="Tahoma" w:hAnsi="Tahoma" w:cs="Tahoma"/>
                <w:bCs/>
                <w:sz w:val="20"/>
                <w:szCs w:val="20"/>
                <w:u w:val="single"/>
              </w:rPr>
              <w:t>proforma y se ha instalado como versión C: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  <w:bookmarkStart w:id="0" w:name="_GoBack"/>
            <w:bookmarkEnd w:id="0"/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1F484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1F484E">
              <w:rPr>
                <w:rFonts w:ascii="Arial" w:hAnsi="Arial" w:cs="Arial"/>
                <w:b/>
                <w:bCs/>
                <w:sz w:val="28"/>
                <w:szCs w:val="28"/>
              </w:rPr>
              <w:t>04/06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DA9" w:rsidRDefault="00481DA9">
      <w:r>
        <w:separator/>
      </w:r>
    </w:p>
  </w:endnote>
  <w:endnote w:type="continuationSeparator" w:id="0">
    <w:p w:rsidR="00481DA9" w:rsidRDefault="0048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3A22D9">
      <w:rPr>
        <w:noProof/>
      </w:rPr>
      <w:t>2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DA9" w:rsidRDefault="00481DA9">
      <w:r>
        <w:separator/>
      </w:r>
    </w:p>
  </w:footnote>
  <w:footnote w:type="continuationSeparator" w:id="0">
    <w:p w:rsidR="00481DA9" w:rsidRDefault="00481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72FF0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F484E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22D9"/>
    <w:rsid w:val="003A3CD6"/>
    <w:rsid w:val="003E2393"/>
    <w:rsid w:val="004210C7"/>
    <w:rsid w:val="00432C4B"/>
    <w:rsid w:val="0044250E"/>
    <w:rsid w:val="00447971"/>
    <w:rsid w:val="00481DA9"/>
    <w:rsid w:val="00497F68"/>
    <w:rsid w:val="004A0B72"/>
    <w:rsid w:val="004C372C"/>
    <w:rsid w:val="0050670E"/>
    <w:rsid w:val="00530918"/>
    <w:rsid w:val="00531112"/>
    <w:rsid w:val="00535D25"/>
    <w:rsid w:val="00556794"/>
    <w:rsid w:val="005732B5"/>
    <w:rsid w:val="00587279"/>
    <w:rsid w:val="005C1728"/>
    <w:rsid w:val="005D58DB"/>
    <w:rsid w:val="005E4618"/>
    <w:rsid w:val="005E67D8"/>
    <w:rsid w:val="006336FA"/>
    <w:rsid w:val="0063481F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08C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D667E"/>
    <w:rsid w:val="00BE6A88"/>
    <w:rsid w:val="00BF0E59"/>
    <w:rsid w:val="00C018CE"/>
    <w:rsid w:val="00C043DD"/>
    <w:rsid w:val="00C33347"/>
    <w:rsid w:val="00C56822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26625"/>
    <w:rsid w:val="00E407EC"/>
    <w:rsid w:val="00E4456A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87859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4FFBDE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D2587-67EA-4499-AE01-E6CACF49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136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15</cp:revision>
  <cp:lastPrinted>2015-01-07T11:41:00Z</cp:lastPrinted>
  <dcterms:created xsi:type="dcterms:W3CDTF">2017-04-11T10:27:00Z</dcterms:created>
  <dcterms:modified xsi:type="dcterms:W3CDTF">2019-06-05T09:18:00Z</dcterms:modified>
</cp:coreProperties>
</file>